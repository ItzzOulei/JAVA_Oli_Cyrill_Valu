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6676C" w14:textId="77777777" w:rsidR="00514BC8" w:rsidRPr="009173D9" w:rsidRDefault="00B26BA2" w:rsidP="009173D9">
      <w:pPr>
        <w:pStyle w:val="berschrift1"/>
      </w:pPr>
      <w:r>
        <w:t>Projektantrag</w:t>
      </w:r>
    </w:p>
    <w:p w14:paraId="47FA5667" w14:textId="77777777" w:rsidR="008104DD" w:rsidRDefault="008104DD" w:rsidP="008104DD"/>
    <w:p w14:paraId="69D198CA" w14:textId="65BC8428" w:rsidR="00B26BA2" w:rsidRDefault="00B26BA2" w:rsidP="00B26BA2">
      <w:pPr>
        <w:pStyle w:val="KeinLeerraum"/>
        <w:tabs>
          <w:tab w:val="left" w:pos="2410"/>
        </w:tabs>
      </w:pPr>
      <w:r>
        <w:t>Projektname:</w:t>
      </w:r>
      <w:r>
        <w:tab/>
      </w:r>
      <w:r w:rsidR="00175D0C">
        <w:t>Valu</w:t>
      </w:r>
    </w:p>
    <w:p w14:paraId="28DF6263" w14:textId="7958938F" w:rsidR="00B26BA2" w:rsidRDefault="00B26BA2" w:rsidP="00B26BA2">
      <w:pPr>
        <w:pStyle w:val="KeinLeerraum"/>
        <w:tabs>
          <w:tab w:val="left" w:pos="2410"/>
        </w:tabs>
      </w:pPr>
      <w:r>
        <w:t>Projektmitglieder:</w:t>
      </w:r>
      <w:r>
        <w:tab/>
      </w:r>
      <w:r w:rsidR="00175D0C">
        <w:t>Olivier Deszynski</w:t>
      </w:r>
    </w:p>
    <w:p w14:paraId="437D4894" w14:textId="01878A8C" w:rsidR="002C55F1" w:rsidRPr="00882E5D" w:rsidRDefault="002C55F1" w:rsidP="00B26BA2">
      <w:pPr>
        <w:pStyle w:val="KeinLeerraum"/>
        <w:tabs>
          <w:tab w:val="left" w:pos="2410"/>
        </w:tabs>
      </w:pPr>
      <w:r>
        <w:tab/>
        <w:t>Cyrill Gammeter</w:t>
      </w:r>
    </w:p>
    <w:p w14:paraId="1CCE441D" w14:textId="697C74B2" w:rsidR="00B26BA2" w:rsidRDefault="00B26BA2" w:rsidP="00B26BA2">
      <w:pPr>
        <w:pStyle w:val="KeinLeerraum"/>
        <w:tabs>
          <w:tab w:val="left" w:pos="2410"/>
        </w:tabs>
      </w:pPr>
      <w:r>
        <w:t>Betreuer:</w:t>
      </w:r>
      <w:r>
        <w:tab/>
      </w:r>
      <w:r w:rsidR="00175D0C">
        <w:t>Samira Witschi</w:t>
      </w:r>
    </w:p>
    <w:p w14:paraId="3017BF56" w14:textId="147A8574" w:rsidR="00B26BA2" w:rsidRDefault="00B26BA2" w:rsidP="00B26BA2">
      <w:pPr>
        <w:pStyle w:val="KeinLeerraum"/>
        <w:tabs>
          <w:tab w:val="left" w:pos="2410"/>
        </w:tabs>
      </w:pPr>
      <w:r>
        <w:t>Datum:</w:t>
      </w:r>
      <w:r>
        <w:tab/>
      </w:r>
      <w:r w:rsidR="00175D0C">
        <w:t>17.01.2025</w:t>
      </w:r>
    </w:p>
    <w:p w14:paraId="1A1425EE" w14:textId="6239E78A" w:rsidR="00B26BA2" w:rsidRDefault="00B26BA2" w:rsidP="00B26BA2">
      <w:pPr>
        <w:pStyle w:val="KeinLeerraum"/>
        <w:tabs>
          <w:tab w:val="left" w:pos="2410"/>
        </w:tabs>
      </w:pPr>
      <w:r>
        <w:t>Firma:</w:t>
      </w:r>
      <w:r>
        <w:tab/>
      </w:r>
      <w:r w:rsidR="00175D0C">
        <w:t>Valu Cooperations</w:t>
      </w:r>
    </w:p>
    <w:p w14:paraId="1D7081D6" w14:textId="77777777" w:rsidR="00B26BA2" w:rsidRPr="00CC1030" w:rsidRDefault="00B26BA2" w:rsidP="00CC1030">
      <w:pPr>
        <w:pStyle w:val="berschrift2"/>
      </w:pPr>
    </w:p>
    <w:p w14:paraId="3B7383F0" w14:textId="77777777" w:rsidR="00175D0C" w:rsidRPr="00175D0C" w:rsidRDefault="00175D0C" w:rsidP="00CC1030">
      <w:pPr>
        <w:pStyle w:val="berschrift2"/>
        <w:rPr>
          <w:color w:val="0070C0"/>
        </w:rPr>
      </w:pPr>
      <w:r w:rsidRPr="00175D0C">
        <w:rPr>
          <w:color w:val="0070C0"/>
        </w:rPr>
        <w:t>Beschreibung des gewünschten Projekts</w:t>
      </w:r>
    </w:p>
    <w:p w14:paraId="59995093" w14:textId="6F8D9A33" w:rsidR="00175D0C" w:rsidRPr="00175D0C" w:rsidRDefault="00175D0C" w:rsidP="00CC1030">
      <w:pPr>
        <w:tabs>
          <w:tab w:val="left" w:leader="dot" w:pos="4678"/>
        </w:tabs>
      </w:pPr>
      <w:r w:rsidRPr="00175D0C">
        <w:t xml:space="preserve">Das Projekt Valu ist </w:t>
      </w:r>
      <w:r w:rsidR="00CC1030" w:rsidRPr="00175D0C">
        <w:t>Passwort-Manager,</w:t>
      </w:r>
      <w:r w:rsidR="00CC1030">
        <w:t xml:space="preserve"> der für den Alltag </w:t>
      </w:r>
      <w:r w:rsidRPr="00175D0C">
        <w:t xml:space="preserve">dienen soll. </w:t>
      </w:r>
      <w:r w:rsidR="00CC1030">
        <w:t xml:space="preserve">Die GUI ist benutzerfreundlich umgesetzt und </w:t>
      </w:r>
      <w:r w:rsidR="00A14C71">
        <w:t xml:space="preserve">der User </w:t>
      </w:r>
      <w:r w:rsidR="00CC1030">
        <w:t>kann sich somit im Passwort-Manager zurechtfinden, um seine Passwörter zu verwalten.</w:t>
      </w:r>
    </w:p>
    <w:p w14:paraId="69B4EEB1" w14:textId="77777777" w:rsidR="00175D0C" w:rsidRPr="00175D0C" w:rsidRDefault="00175D0C" w:rsidP="00CC1030">
      <w:pPr>
        <w:tabs>
          <w:tab w:val="left" w:leader="dot" w:pos="4678"/>
        </w:tabs>
        <w:rPr>
          <w:b/>
          <w:bCs/>
        </w:rPr>
      </w:pPr>
      <w:r w:rsidRPr="00175D0C">
        <w:rPr>
          <w:b/>
          <w:bCs/>
        </w:rPr>
        <w:t>Ziele des Projekts</w:t>
      </w:r>
    </w:p>
    <w:p w14:paraId="5D35ED97" w14:textId="22A70840" w:rsidR="00175D0C" w:rsidRPr="00175D0C" w:rsidRDefault="00CC1030" w:rsidP="00CC1030">
      <w:pPr>
        <w:pStyle w:val="Listenabsatz"/>
        <w:numPr>
          <w:ilvl w:val="0"/>
          <w:numId w:val="5"/>
        </w:numPr>
        <w:tabs>
          <w:tab w:val="left" w:leader="dot" w:pos="4678"/>
        </w:tabs>
      </w:pPr>
      <w:r>
        <w:t>Speicherung und Verschlüsselung der Passwörter in der Datenbank.</w:t>
      </w:r>
    </w:p>
    <w:p w14:paraId="78E8AC45" w14:textId="1447D445" w:rsidR="00175D0C" w:rsidRDefault="00CC1030" w:rsidP="00CC1030">
      <w:pPr>
        <w:pStyle w:val="Listenabsatz"/>
        <w:numPr>
          <w:ilvl w:val="0"/>
          <w:numId w:val="5"/>
        </w:numPr>
        <w:tabs>
          <w:tab w:val="num" w:pos="720"/>
          <w:tab w:val="left" w:leader="dot" w:pos="4678"/>
        </w:tabs>
      </w:pPr>
      <w:r>
        <w:t>Die Passwörter sind einfach zu speichern.</w:t>
      </w:r>
    </w:p>
    <w:p w14:paraId="624AFF36" w14:textId="13AD500E" w:rsidR="00CC1030" w:rsidRPr="00175D0C" w:rsidRDefault="00CC1030" w:rsidP="00CC1030">
      <w:pPr>
        <w:pStyle w:val="Listenabsatz"/>
        <w:numPr>
          <w:ilvl w:val="0"/>
          <w:numId w:val="5"/>
        </w:numPr>
        <w:tabs>
          <w:tab w:val="num" w:pos="720"/>
          <w:tab w:val="left" w:leader="dot" w:pos="4678"/>
        </w:tabs>
      </w:pPr>
      <w:r>
        <w:t>Die GUI ist benutzerfreundlich gestaltet und design technisch sehr modern und seriös.</w:t>
      </w:r>
    </w:p>
    <w:p w14:paraId="339DB054" w14:textId="77777777" w:rsidR="00175D0C" w:rsidRPr="00175D0C" w:rsidRDefault="00175D0C" w:rsidP="00CC1030">
      <w:pPr>
        <w:tabs>
          <w:tab w:val="left" w:leader="dot" w:pos="4678"/>
        </w:tabs>
        <w:rPr>
          <w:b/>
          <w:bCs/>
        </w:rPr>
      </w:pPr>
      <w:r w:rsidRPr="00175D0C">
        <w:rPr>
          <w:b/>
          <w:bCs/>
        </w:rPr>
        <w:t>Wichtige Eckpunkte des Projekts</w:t>
      </w:r>
    </w:p>
    <w:p w14:paraId="068A7095" w14:textId="77777777" w:rsidR="00A14C71" w:rsidRDefault="00CC1030" w:rsidP="00CC1030">
      <w:pPr>
        <w:tabs>
          <w:tab w:val="num" w:pos="720"/>
          <w:tab w:val="left" w:leader="dot" w:pos="4678"/>
        </w:tabs>
      </w:pPr>
      <w:r>
        <w:t>Hilfsmittel und Programme</w:t>
      </w:r>
      <w:r w:rsidR="00175D0C" w:rsidRPr="00175D0C">
        <w:t xml:space="preserve">: </w:t>
      </w:r>
    </w:p>
    <w:p w14:paraId="143D84F9" w14:textId="7C53B8E5" w:rsidR="00A14C71" w:rsidRDefault="00175D0C" w:rsidP="00CC1030">
      <w:pPr>
        <w:tabs>
          <w:tab w:val="num" w:pos="720"/>
          <w:tab w:val="left" w:leader="dot" w:pos="4678"/>
        </w:tabs>
      </w:pPr>
      <w:r w:rsidRPr="00175D0C">
        <w:t>JavaFX für die GUI-Entwicklung</w:t>
      </w:r>
    </w:p>
    <w:p w14:paraId="320A4EF5" w14:textId="32E919CF" w:rsidR="00A14C71" w:rsidRDefault="00175D0C" w:rsidP="00CC1030">
      <w:pPr>
        <w:tabs>
          <w:tab w:val="num" w:pos="720"/>
          <w:tab w:val="left" w:leader="dot" w:pos="4678"/>
        </w:tabs>
      </w:pPr>
      <w:r w:rsidRPr="00175D0C">
        <w:t>MySQL für die Datenbankverwaltung</w:t>
      </w:r>
    </w:p>
    <w:p w14:paraId="438245FB" w14:textId="74304F00" w:rsidR="00175D0C" w:rsidRDefault="00CC1030" w:rsidP="00CC1030">
      <w:pPr>
        <w:tabs>
          <w:tab w:val="num" w:pos="720"/>
          <w:tab w:val="left" w:leader="dot" w:pos="4678"/>
        </w:tabs>
      </w:pPr>
      <w:r>
        <w:t>IntelliJ für die Programmierung</w:t>
      </w:r>
    </w:p>
    <w:p w14:paraId="1B2D9A18" w14:textId="4F190F62" w:rsidR="002858F0" w:rsidRPr="00175D0C" w:rsidRDefault="002858F0" w:rsidP="00CC1030">
      <w:pPr>
        <w:tabs>
          <w:tab w:val="num" w:pos="720"/>
          <w:tab w:val="left" w:leader="dot" w:pos="4678"/>
        </w:tabs>
      </w:pPr>
      <w:r>
        <w:t xml:space="preserve">Verschlüsselungsmethode noch unbekannt </w:t>
      </w:r>
    </w:p>
    <w:p w14:paraId="6EAFAB88" w14:textId="77777777" w:rsidR="00CC1030" w:rsidRPr="00175D0C" w:rsidRDefault="00CC1030" w:rsidP="00CC1030">
      <w:pPr>
        <w:tabs>
          <w:tab w:val="num" w:pos="1440"/>
          <w:tab w:val="left" w:leader="dot" w:pos="4678"/>
        </w:tabs>
      </w:pPr>
    </w:p>
    <w:p w14:paraId="0BE37AF8" w14:textId="442C0ADE" w:rsidR="00175D0C" w:rsidRDefault="00175D0C" w:rsidP="00CC1030">
      <w:pPr>
        <w:tabs>
          <w:tab w:val="num" w:pos="720"/>
          <w:tab w:val="left" w:leader="dot" w:pos="4678"/>
        </w:tabs>
      </w:pPr>
      <w:r w:rsidRPr="00175D0C">
        <w:t xml:space="preserve">Zielgruppe: </w:t>
      </w:r>
      <w:r w:rsidR="00CC1030">
        <w:t>Benutzer die im ihrem Alltag Passwörter managen wollen, ohne Notizzettel aufzuschreiben</w:t>
      </w:r>
      <w:r w:rsidRPr="00175D0C">
        <w:t>.</w:t>
      </w:r>
    </w:p>
    <w:p w14:paraId="277514F0" w14:textId="1D5B9A09" w:rsidR="002858F0" w:rsidRPr="00175D0C" w:rsidRDefault="002858F0" w:rsidP="00CC1030">
      <w:pPr>
        <w:tabs>
          <w:tab w:val="num" w:pos="720"/>
          <w:tab w:val="left" w:leader="dot" w:pos="4678"/>
        </w:tabs>
      </w:pPr>
      <w:r>
        <w:t>(Klassendiagramm befindet sich auf dem Rückblatt)</w:t>
      </w:r>
    </w:p>
    <w:p w14:paraId="5B9B514F" w14:textId="77777777" w:rsidR="00B26BA2" w:rsidRDefault="00B26BA2" w:rsidP="00B26BA2"/>
    <w:p w14:paraId="708B2FBE" w14:textId="77777777" w:rsidR="00B26BA2" w:rsidRPr="002858F0" w:rsidRDefault="00B26BA2" w:rsidP="00B26BA2">
      <w:pPr>
        <w:pStyle w:val="berschrift2"/>
        <w:rPr>
          <w:color w:val="0070C0"/>
        </w:rPr>
      </w:pPr>
      <w:r w:rsidRPr="002858F0">
        <w:rPr>
          <w:color w:val="0070C0"/>
        </w:rPr>
        <w:t>Freigabe</w:t>
      </w:r>
    </w:p>
    <w:p w14:paraId="26B38961" w14:textId="77777777" w:rsidR="00B26BA2" w:rsidRDefault="00B26BA2" w:rsidP="00B26BA2">
      <w:pPr>
        <w:tabs>
          <w:tab w:val="left" w:leader="dot" w:pos="4678"/>
        </w:tabs>
      </w:pPr>
    </w:p>
    <w:p w14:paraId="50AA23BB" w14:textId="77777777" w:rsidR="00B26BA2" w:rsidRDefault="00B26BA2" w:rsidP="00B26BA2">
      <w:pPr>
        <w:tabs>
          <w:tab w:val="left" w:leader="dot" w:pos="4678"/>
        </w:tabs>
      </w:pPr>
      <w:r>
        <w:t xml:space="preserve">Freigabe durch: </w:t>
      </w:r>
      <w:r>
        <w:tab/>
      </w:r>
    </w:p>
    <w:p w14:paraId="2A29A071" w14:textId="77777777" w:rsidR="00B26BA2" w:rsidRDefault="00B26BA2" w:rsidP="00B26BA2">
      <w:pPr>
        <w:tabs>
          <w:tab w:val="left" w:leader="dot" w:pos="4678"/>
        </w:tabs>
      </w:pPr>
    </w:p>
    <w:p w14:paraId="19FCCAEC" w14:textId="77777777" w:rsidR="00B26BA2" w:rsidRPr="007F4270" w:rsidRDefault="00B26BA2" w:rsidP="00B26BA2">
      <w:pPr>
        <w:tabs>
          <w:tab w:val="left" w:leader="dot" w:pos="4678"/>
        </w:tabs>
      </w:pPr>
      <w:r>
        <w:t xml:space="preserve">Unterschrift: </w:t>
      </w:r>
      <w:r>
        <w:tab/>
      </w:r>
    </w:p>
    <w:p w14:paraId="1201783C" w14:textId="77777777" w:rsidR="00B42FF2" w:rsidRDefault="00B42FF2" w:rsidP="00B42FF2"/>
    <w:p w14:paraId="0C4280DB" w14:textId="77777777" w:rsidR="002858F0" w:rsidRDefault="002858F0" w:rsidP="00B42FF2"/>
    <w:p w14:paraId="7370EE6F" w14:textId="77777777" w:rsidR="002858F0" w:rsidRDefault="002858F0" w:rsidP="00B42FF2"/>
    <w:p w14:paraId="6C976FB9" w14:textId="77777777" w:rsidR="002858F0" w:rsidRDefault="002858F0" w:rsidP="00B42FF2"/>
    <w:p w14:paraId="644294F5" w14:textId="6E028140" w:rsidR="002858F0" w:rsidRPr="00F460AA" w:rsidRDefault="002858F0" w:rsidP="00B42FF2">
      <w:pPr>
        <w:rPr>
          <w:lang w:val="en-US"/>
        </w:rPr>
      </w:pPr>
      <w:r w:rsidRPr="002858F0">
        <w:rPr>
          <w:noProof/>
        </w:rPr>
        <w:drawing>
          <wp:inline distT="0" distB="0" distL="0" distR="0" wp14:anchorId="71255D39" wp14:editId="7ED50920">
            <wp:extent cx="5760720" cy="4858385"/>
            <wp:effectExtent l="0" t="0" r="0" b="0"/>
            <wp:docPr id="881861814" name="Grafik 1" descr="Ein Bild, das Text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61814" name="Grafik 1" descr="Ein Bild, das Text, Diagramm, Screenshot, paralle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8F0" w:rsidRPr="00F460AA" w:rsidSect="0076492C">
      <w:headerReference w:type="default" r:id="rId9"/>
      <w:footerReference w:type="default" r:id="rId10"/>
      <w:pgSz w:w="11906" w:h="16838"/>
      <w:pgMar w:top="1417" w:right="1417" w:bottom="1134" w:left="1417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B00CA" w14:textId="77777777" w:rsidR="00DE22FC" w:rsidRDefault="00DE22FC" w:rsidP="0076492C">
      <w:pPr>
        <w:spacing w:after="0" w:line="240" w:lineRule="auto"/>
      </w:pPr>
      <w:r>
        <w:separator/>
      </w:r>
    </w:p>
  </w:endnote>
  <w:endnote w:type="continuationSeparator" w:id="0">
    <w:p w14:paraId="1A6AB21E" w14:textId="77777777" w:rsidR="00DE22FC" w:rsidRDefault="00DE22FC" w:rsidP="0076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F2962" w14:textId="77777777" w:rsidR="0076492C" w:rsidRDefault="0076492C" w:rsidP="0076492C">
    <w:pPr>
      <w:pStyle w:val="Fuzeile"/>
    </w:pPr>
    <w:r>
      <w:tab/>
    </w:r>
    <w:r>
      <w:tab/>
    </w:r>
  </w:p>
  <w:p w14:paraId="4D53454E" w14:textId="77777777" w:rsidR="0076492C" w:rsidRPr="00952B11" w:rsidRDefault="00D6153C" w:rsidP="0076492C">
    <w:pPr>
      <w:pStyle w:val="Fuzeile"/>
    </w:pPr>
    <w:r>
      <w:t>ICT-Campus</w:t>
    </w:r>
    <w:r w:rsidR="00563FCA">
      <w:tab/>
    </w:r>
    <w:r w:rsidR="0076492C">
      <w:tab/>
    </w:r>
    <w:sdt>
      <w:sdtPr>
        <w:id w:val="559140079"/>
        <w:docPartObj>
          <w:docPartGallery w:val="Page Numbers (Top of Page)"/>
          <w:docPartUnique/>
        </w:docPartObj>
      </w:sdtPr>
      <w:sdtContent>
        <w:r w:rsidR="0076492C">
          <w:t>S</w:t>
        </w:r>
        <w:r w:rsidR="0076492C" w:rsidRPr="0032426F">
          <w:t xml:space="preserve">eite </w:t>
        </w:r>
        <w:r w:rsidR="0076492C" w:rsidRPr="0032426F">
          <w:fldChar w:fldCharType="begin"/>
        </w:r>
        <w:r w:rsidR="0076492C" w:rsidRPr="0032426F">
          <w:instrText>PAGE</w:instrText>
        </w:r>
        <w:r w:rsidR="0076492C" w:rsidRPr="0032426F">
          <w:fldChar w:fldCharType="separate"/>
        </w:r>
        <w:r w:rsidR="00B26BA2">
          <w:rPr>
            <w:noProof/>
          </w:rPr>
          <w:t>1</w:t>
        </w:r>
        <w:r w:rsidR="0076492C" w:rsidRPr="0032426F">
          <w:fldChar w:fldCharType="end"/>
        </w:r>
        <w:r w:rsidR="0076492C" w:rsidRPr="0032426F">
          <w:t>/</w:t>
        </w:r>
        <w:r w:rsidR="00461DCC">
          <w:rPr>
            <w:noProof/>
          </w:rPr>
          <w:fldChar w:fldCharType="begin"/>
        </w:r>
        <w:r w:rsidR="00461DCC">
          <w:rPr>
            <w:noProof/>
          </w:rPr>
          <w:instrText xml:space="preserve"> NUMPAGES -1\* Arabic \* MERGEFORMAT </w:instrText>
        </w:r>
        <w:r w:rsidR="00461DCC">
          <w:rPr>
            <w:noProof/>
          </w:rPr>
          <w:fldChar w:fldCharType="separate"/>
        </w:r>
        <w:r w:rsidR="00B26BA2">
          <w:rPr>
            <w:noProof/>
          </w:rPr>
          <w:t>1</w:t>
        </w:r>
        <w:r w:rsidR="00461DC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554BD" w14:textId="77777777" w:rsidR="00DE22FC" w:rsidRDefault="00DE22FC" w:rsidP="0076492C">
      <w:pPr>
        <w:spacing w:after="0" w:line="240" w:lineRule="auto"/>
      </w:pPr>
      <w:r>
        <w:separator/>
      </w:r>
    </w:p>
  </w:footnote>
  <w:footnote w:type="continuationSeparator" w:id="0">
    <w:p w14:paraId="353E8FD7" w14:textId="77777777" w:rsidR="00DE22FC" w:rsidRDefault="00DE22FC" w:rsidP="0076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81978" w14:textId="56B7207E" w:rsidR="003E5BF9" w:rsidRDefault="002858F0" w:rsidP="003E5BF9">
    <w:pPr>
      <w:pStyle w:val="Kopfzeile"/>
      <w:jc w:val="right"/>
    </w:pPr>
    <w:r>
      <w:rPr>
        <w:noProof/>
      </w:rPr>
      <w:drawing>
        <wp:inline distT="0" distB="0" distL="0" distR="0" wp14:anchorId="4A667696" wp14:editId="2C849E38">
          <wp:extent cx="510639" cy="559739"/>
          <wp:effectExtent l="0" t="0" r="3810" b="0"/>
          <wp:docPr id="1204490569" name="Grafik 1" descr="Ein Bild, das Grafiken, Logo, Screenshot, Symbol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4490569" name="Grafik 1" descr="Ein Bild, das Grafiken, Logo, Screenshot, Symbol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398" cy="573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84122"/>
    <w:multiLevelType w:val="multilevel"/>
    <w:tmpl w:val="0A3E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033D3"/>
    <w:multiLevelType w:val="hybridMultilevel"/>
    <w:tmpl w:val="E766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05EAE"/>
    <w:multiLevelType w:val="hybridMultilevel"/>
    <w:tmpl w:val="2DE62EC6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834B3"/>
    <w:multiLevelType w:val="hybridMultilevel"/>
    <w:tmpl w:val="71FEB60E"/>
    <w:lvl w:ilvl="0" w:tplc="C24089B6">
      <w:numFmt w:val="bullet"/>
      <w:lvlText w:val="-"/>
      <w:lvlJc w:val="left"/>
      <w:pPr>
        <w:ind w:left="720" w:hanging="360"/>
      </w:pPr>
      <w:rPr>
        <w:rFonts w:ascii="Frutiger 45 Light" w:eastAsiaTheme="minorHAnsi" w:hAnsi="Frutiger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20B65"/>
    <w:multiLevelType w:val="multilevel"/>
    <w:tmpl w:val="878A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69072">
    <w:abstractNumId w:val="1"/>
  </w:num>
  <w:num w:numId="2" w16cid:durableId="800927168">
    <w:abstractNumId w:val="2"/>
  </w:num>
  <w:num w:numId="3" w16cid:durableId="48500165">
    <w:abstractNumId w:val="0"/>
  </w:num>
  <w:num w:numId="4" w16cid:durableId="269900453">
    <w:abstractNumId w:val="4"/>
  </w:num>
  <w:num w:numId="5" w16cid:durableId="1870214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BA2"/>
    <w:rsid w:val="00055B52"/>
    <w:rsid w:val="00073B21"/>
    <w:rsid w:val="00086978"/>
    <w:rsid w:val="00175D0C"/>
    <w:rsid w:val="002858F0"/>
    <w:rsid w:val="002C55F1"/>
    <w:rsid w:val="003A1668"/>
    <w:rsid w:val="003B2D81"/>
    <w:rsid w:val="003E5BF9"/>
    <w:rsid w:val="003E7A8F"/>
    <w:rsid w:val="00454B17"/>
    <w:rsid w:val="00461DCC"/>
    <w:rsid w:val="00462BFE"/>
    <w:rsid w:val="00514BC8"/>
    <w:rsid w:val="00563FCA"/>
    <w:rsid w:val="00623375"/>
    <w:rsid w:val="0076492C"/>
    <w:rsid w:val="0076568F"/>
    <w:rsid w:val="007C77EF"/>
    <w:rsid w:val="007E0A0D"/>
    <w:rsid w:val="008104DD"/>
    <w:rsid w:val="00874450"/>
    <w:rsid w:val="00905ED0"/>
    <w:rsid w:val="009173D9"/>
    <w:rsid w:val="00946E68"/>
    <w:rsid w:val="00961E65"/>
    <w:rsid w:val="009B6A09"/>
    <w:rsid w:val="00A14C71"/>
    <w:rsid w:val="00A270BA"/>
    <w:rsid w:val="00A45F37"/>
    <w:rsid w:val="00B26BA2"/>
    <w:rsid w:val="00B42FF2"/>
    <w:rsid w:val="00B949ED"/>
    <w:rsid w:val="00BA6C99"/>
    <w:rsid w:val="00C450B7"/>
    <w:rsid w:val="00C97CEE"/>
    <w:rsid w:val="00CB4783"/>
    <w:rsid w:val="00CC1030"/>
    <w:rsid w:val="00D23BD5"/>
    <w:rsid w:val="00D31147"/>
    <w:rsid w:val="00D4532D"/>
    <w:rsid w:val="00D6153C"/>
    <w:rsid w:val="00DE22FC"/>
    <w:rsid w:val="00E45D17"/>
    <w:rsid w:val="00EB4156"/>
    <w:rsid w:val="00F344D0"/>
    <w:rsid w:val="00F460AA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E98C7B"/>
  <w15:chartTrackingRefBased/>
  <w15:docId w15:val="{972FEA4B-D211-4C54-8F72-85A9068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1E65"/>
    <w:pPr>
      <w:spacing w:line="276" w:lineRule="auto"/>
    </w:pPr>
    <w:rPr>
      <w:rFonts w:ascii="Frutiger 45 Light" w:eastAsiaTheme="minorHAnsi" w:hAnsi="Frutiger 45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D6153C"/>
    <w:pPr>
      <w:keepNext/>
      <w:keepLines/>
      <w:pBdr>
        <w:bottom w:val="single" w:sz="2" w:space="1" w:color="336D91"/>
      </w:pBdr>
      <w:shd w:val="clear" w:color="auto" w:fill="5982DB" w:themeFill="accent6"/>
      <w:spacing w:before="400" w:after="40" w:line="240" w:lineRule="auto"/>
      <w:outlineLvl w:val="0"/>
    </w:pPr>
    <w:rPr>
      <w:rFonts w:eastAsiaTheme="majorEastAsia" w:cstheme="majorBidi"/>
      <w:b/>
      <w:color w:val="FFFFFF" w:themeColor="background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D6153C"/>
    <w:pPr>
      <w:keepNext/>
      <w:keepLines/>
      <w:spacing w:before="160" w:after="240" w:line="240" w:lineRule="auto"/>
      <w:outlineLvl w:val="1"/>
    </w:pPr>
    <w:rPr>
      <w:rFonts w:eastAsiaTheme="majorEastAsia" w:cstheme="majorBidi"/>
      <w:color w:val="5982DB" w:themeColor="accent6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04D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8104DD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073B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073B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073B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073B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073B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D6153C"/>
    <w:rPr>
      <w:rFonts w:ascii="Frutiger 45 Light" w:eastAsiaTheme="majorEastAsia" w:hAnsi="Frutiger 45 Light" w:cstheme="majorBidi"/>
      <w:b/>
      <w:color w:val="FFFFFF" w:themeColor="background1"/>
      <w:sz w:val="36"/>
      <w:szCs w:val="36"/>
      <w:shd w:val="clear" w:color="auto" w:fill="5982DB" w:themeFill="accent6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D6153C"/>
    <w:rPr>
      <w:rFonts w:ascii="Frutiger 45 Light" w:eastAsiaTheme="majorEastAsia" w:hAnsi="Frutiger 45 Light" w:cstheme="majorBidi"/>
      <w:color w:val="5982DB" w:themeColor="accent6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04DD"/>
    <w:rPr>
      <w:rFonts w:ascii="Arial" w:eastAsiaTheme="majorEastAsia" w:hAnsi="Arial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04DD"/>
    <w:rPr>
      <w:rFonts w:ascii="Arial" w:eastAsiaTheme="majorEastAsia" w:hAnsi="Arial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3B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73B2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73B2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73B2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73B2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B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8104DD"/>
    <w:pPr>
      <w:spacing w:after="0" w:line="240" w:lineRule="auto"/>
      <w:contextualSpacing/>
    </w:pPr>
    <w:rPr>
      <w:rFonts w:eastAsiaTheme="majorEastAsia" w:cstheme="majorBidi"/>
      <w:color w:val="6D1D6A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8104DD"/>
    <w:rPr>
      <w:rFonts w:ascii="Arial" w:eastAsiaTheme="majorEastAsia" w:hAnsi="Arial" w:cstheme="majorBidi"/>
      <w:color w:val="6D1D6A" w:themeColor="accent1" w:themeShade="BF"/>
      <w:spacing w:val="-7"/>
      <w:sz w:val="80"/>
      <w:szCs w:val="80"/>
    </w:rPr>
  </w:style>
  <w:style w:type="character" w:styleId="Hervorhebung">
    <w:name w:val="Emphasis"/>
    <w:basedOn w:val="Absatz-Standardschriftart"/>
    <w:uiPriority w:val="20"/>
    <w:rsid w:val="00073B21"/>
    <w:rPr>
      <w:i/>
      <w:iCs/>
    </w:rPr>
  </w:style>
  <w:style w:type="paragraph" w:styleId="Zitat">
    <w:name w:val="Quote"/>
    <w:aliases w:val="ICT-Code"/>
    <w:basedOn w:val="Standard"/>
    <w:next w:val="Standard"/>
    <w:link w:val="ZitatZchn"/>
    <w:uiPriority w:val="29"/>
    <w:qFormat/>
    <w:rsid w:val="00B42FF2"/>
    <w:pPr>
      <w:spacing w:after="0" w:line="240" w:lineRule="auto"/>
    </w:pPr>
    <w:rPr>
      <w:rFonts w:ascii="Courier New" w:hAnsi="Courier New"/>
      <w:iCs/>
      <w:sz w:val="20"/>
    </w:rPr>
  </w:style>
  <w:style w:type="character" w:customStyle="1" w:styleId="ZitatZchn">
    <w:name w:val="Zitat Zchn"/>
    <w:aliases w:val="ICT-Code Zchn"/>
    <w:basedOn w:val="Absatz-Standardschriftart"/>
    <w:link w:val="Zitat"/>
    <w:uiPriority w:val="29"/>
    <w:rsid w:val="00B42FF2"/>
    <w:rPr>
      <w:rFonts w:ascii="Courier New" w:eastAsiaTheme="minorHAnsi" w:hAnsi="Courier New"/>
      <w:iCs/>
      <w:sz w:val="20"/>
      <w:szCs w:val="22"/>
    </w:rPr>
  </w:style>
  <w:style w:type="paragraph" w:styleId="IntensivesZitat">
    <w:name w:val="Intense Quote"/>
    <w:aliases w:val="Code"/>
    <w:basedOn w:val="Standard"/>
    <w:next w:val="Standard"/>
    <w:link w:val="IntensivesZitatZchn"/>
    <w:uiPriority w:val="30"/>
    <w:rsid w:val="008104DD"/>
    <w:pPr>
      <w:spacing w:before="100" w:beforeAutospacing="1" w:after="240"/>
      <w:ind w:left="864" w:right="864"/>
      <w:jc w:val="center"/>
    </w:pPr>
    <w:rPr>
      <w:rFonts w:eastAsiaTheme="majorEastAsia" w:cstheme="majorBidi"/>
      <w:color w:val="92278F" w:themeColor="accent1"/>
      <w:sz w:val="28"/>
      <w:szCs w:val="28"/>
    </w:rPr>
  </w:style>
  <w:style w:type="character" w:customStyle="1" w:styleId="IntensivesZitatZchn">
    <w:name w:val="Intensives Zitat Zchn"/>
    <w:aliases w:val="Code Zchn"/>
    <w:basedOn w:val="Absatz-Standardschriftart"/>
    <w:link w:val="IntensivesZitat"/>
    <w:uiPriority w:val="30"/>
    <w:rsid w:val="008104DD"/>
    <w:rPr>
      <w:rFonts w:ascii="Arial" w:eastAsiaTheme="majorEastAsia" w:hAnsi="Arial" w:cstheme="majorBidi"/>
      <w:color w:val="92278F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073B2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073B2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073B2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073B2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073B2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3B21"/>
    <w:pPr>
      <w:outlineLvl w:val="9"/>
    </w:pPr>
  </w:style>
  <w:style w:type="table" w:customStyle="1" w:styleId="Bbc">
    <w:name w:val="Bbc"/>
    <w:basedOn w:val="Tabellenraster"/>
    <w:uiPriority w:val="99"/>
    <w:rsid w:val="008104DD"/>
    <w:pPr>
      <w:spacing w:after="100" w:afterAutospacing="1"/>
    </w:pPr>
    <w:rPr>
      <w:rFonts w:ascii="Titillium" w:eastAsiaTheme="minorHAnsi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81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70B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6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492C"/>
    <w:rPr>
      <w:rFonts w:ascii="Arial" w:eastAsiaTheme="minorHAnsi" w:hAnsi="Arial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qFormat/>
    <w:rsid w:val="00E45D17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5D17"/>
    <w:rPr>
      <w:rFonts w:ascii="Frutiger 45 Light" w:eastAsiaTheme="minorHAnsi" w:hAnsi="Frutiger 45 Light"/>
      <w:sz w:val="18"/>
      <w:szCs w:val="22"/>
    </w:rPr>
  </w:style>
  <w:style w:type="paragraph" w:styleId="KeinLeerraum">
    <w:name w:val="No Spacing"/>
    <w:uiPriority w:val="1"/>
    <w:qFormat/>
    <w:rsid w:val="00B26BA2"/>
    <w:pPr>
      <w:spacing w:after="0" w:line="240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usbildung\Module\Vorlagen\Applikationsentwicklung_Auftragsvorlage.dotx" TargetMode="External"/></Relationships>
</file>

<file path=word/theme/theme1.xml><?xml version="1.0" encoding="utf-8"?>
<a:theme xmlns:a="http://schemas.openxmlformats.org/drawingml/2006/main" name="Office Theme">
  <a:themeElements>
    <a:clrScheme name="Violet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7256597-3F28-4AF0-A1A9-6FB5FD93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Applikationsentwicklung_Auftragsvorlage.dotx</Template>
  <TotalTime>0</TotalTime>
  <Pages>2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Stucki Melanie</dc:creator>
  <cp:keywords/>
  <dc:description/>
  <cp:lastModifiedBy>Deszynski Olivier</cp:lastModifiedBy>
  <cp:revision>4</cp:revision>
  <cp:lastPrinted>2025-01-17T10:30:00Z</cp:lastPrinted>
  <dcterms:created xsi:type="dcterms:W3CDTF">2019-04-05T07:30:00Z</dcterms:created>
  <dcterms:modified xsi:type="dcterms:W3CDTF">2025-01-23T10:42:00Z</dcterms:modified>
</cp:coreProperties>
</file>