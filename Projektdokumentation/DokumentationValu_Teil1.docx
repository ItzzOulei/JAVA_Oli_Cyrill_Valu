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469C" w14:textId="77777777" w:rsidR="00AB7CDB" w:rsidRDefault="00AB7CDB" w:rsidP="00AB7CDB">
      <w:pPr>
        <w:rPr>
          <w:sz w:val="72"/>
        </w:rPr>
      </w:pPr>
    </w:p>
    <w:p w14:paraId="5104DCA9" w14:textId="77777777" w:rsidR="00AB7CDB" w:rsidRDefault="00AB7CDB" w:rsidP="00AB7CDB">
      <w:pPr>
        <w:rPr>
          <w:sz w:val="72"/>
        </w:rPr>
      </w:pPr>
    </w:p>
    <w:p w14:paraId="42922153" w14:textId="77777777" w:rsidR="00AB7CDB" w:rsidRDefault="00AB7CDB" w:rsidP="00AB7CDB">
      <w:pPr>
        <w:rPr>
          <w:sz w:val="72"/>
        </w:rPr>
      </w:pPr>
    </w:p>
    <w:p w14:paraId="7B155680" w14:textId="21454CBD" w:rsidR="00AB7CDB" w:rsidRPr="00F700E7" w:rsidRDefault="00BC37B8" w:rsidP="00AB7CDB">
      <w:pPr>
        <w:rPr>
          <w:sz w:val="72"/>
        </w:rPr>
      </w:pPr>
      <w:r>
        <w:rPr>
          <w:sz w:val="72"/>
        </w:rPr>
        <w:t>DOKU VALU Teil 1</w:t>
      </w:r>
    </w:p>
    <w:p w14:paraId="7CA4552C" w14:textId="77777777" w:rsidR="00AB7CDB" w:rsidRDefault="00AB7CDB" w:rsidP="00AB7CDB"/>
    <w:p w14:paraId="47646FBF" w14:textId="77777777" w:rsidR="00AB7CDB" w:rsidRDefault="00AB7CDB" w:rsidP="00AB7CDB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AB7CDB" w:rsidRPr="00333DF4" w14:paraId="2B1809E2" w14:textId="77777777" w:rsidTr="004D5A42">
        <w:tc>
          <w:tcPr>
            <w:tcW w:w="2127" w:type="dxa"/>
            <w:hideMark/>
          </w:tcPr>
          <w:p w14:paraId="731FC87A" w14:textId="77777777" w:rsidR="00AB7CDB" w:rsidRDefault="00AB7CDB" w:rsidP="004D5A42">
            <w:r>
              <w:t>Projektname:</w:t>
            </w:r>
          </w:p>
        </w:tc>
        <w:tc>
          <w:tcPr>
            <w:tcW w:w="6935" w:type="dxa"/>
            <w:hideMark/>
          </w:tcPr>
          <w:p w14:paraId="255AE536" w14:textId="0FCEF74C" w:rsidR="00AB7CDB" w:rsidRPr="00703586" w:rsidRDefault="00AF65AF" w:rsidP="004D5A42">
            <w:pPr>
              <w:rPr>
                <w:lang w:val="en-US"/>
              </w:rPr>
            </w:pPr>
            <w:r w:rsidRPr="00703586">
              <w:rPr>
                <w:lang w:val="en-US"/>
              </w:rPr>
              <w:t>Valu – Your Personal Password Manager</w:t>
            </w:r>
          </w:p>
        </w:tc>
      </w:tr>
      <w:tr w:rsidR="00AB7CDB" w14:paraId="31398D61" w14:textId="77777777" w:rsidTr="004D5A42">
        <w:tc>
          <w:tcPr>
            <w:tcW w:w="2127" w:type="dxa"/>
            <w:hideMark/>
          </w:tcPr>
          <w:p w14:paraId="543FDE98" w14:textId="77777777" w:rsidR="00AB7CDB" w:rsidRDefault="00AB7CDB" w:rsidP="004D5A42">
            <w:r>
              <w:t>Projektmitglieder:</w:t>
            </w:r>
          </w:p>
        </w:tc>
        <w:tc>
          <w:tcPr>
            <w:tcW w:w="6935" w:type="dxa"/>
            <w:hideMark/>
          </w:tcPr>
          <w:p w14:paraId="314B4F9A" w14:textId="50B93D8B" w:rsidR="00AB7CDB" w:rsidRPr="00703586" w:rsidRDefault="00703586" w:rsidP="004D5A42">
            <w:r w:rsidRPr="00703586">
              <w:t xml:space="preserve">Olivier </w:t>
            </w:r>
            <w:r w:rsidR="00E66B29" w:rsidRPr="00703586">
              <w:t>Deszynski</w:t>
            </w:r>
          </w:p>
        </w:tc>
      </w:tr>
      <w:tr w:rsidR="00AB7CDB" w14:paraId="6D604302" w14:textId="77777777" w:rsidTr="004D5A42">
        <w:tc>
          <w:tcPr>
            <w:tcW w:w="2127" w:type="dxa"/>
          </w:tcPr>
          <w:p w14:paraId="07F19231" w14:textId="77777777" w:rsidR="00AB7CDB" w:rsidRDefault="00AB7CDB" w:rsidP="004D5A42"/>
        </w:tc>
        <w:tc>
          <w:tcPr>
            <w:tcW w:w="6935" w:type="dxa"/>
            <w:hideMark/>
          </w:tcPr>
          <w:p w14:paraId="59820E02" w14:textId="3E67D199" w:rsidR="00AB7CDB" w:rsidRPr="00703586" w:rsidRDefault="00703586" w:rsidP="004D5A42">
            <w:r w:rsidRPr="00703586">
              <w:t>Cyrill</w:t>
            </w:r>
            <w:r w:rsidR="00AB7CDB" w:rsidRPr="00703586">
              <w:t xml:space="preserve"> </w:t>
            </w:r>
            <w:proofErr w:type="spellStart"/>
            <w:r w:rsidRPr="00703586">
              <w:t>Gaymmeter</w:t>
            </w:r>
            <w:proofErr w:type="spellEnd"/>
          </w:p>
        </w:tc>
      </w:tr>
      <w:tr w:rsidR="00AB7CDB" w14:paraId="7B85A3DE" w14:textId="77777777" w:rsidTr="004D5A42">
        <w:tc>
          <w:tcPr>
            <w:tcW w:w="2127" w:type="dxa"/>
            <w:hideMark/>
          </w:tcPr>
          <w:p w14:paraId="20F78D3A" w14:textId="77777777" w:rsidR="00AB7CDB" w:rsidRDefault="00AB7CDB" w:rsidP="004D5A42">
            <w:r>
              <w:t>Datum:</w:t>
            </w:r>
          </w:p>
        </w:tc>
        <w:tc>
          <w:tcPr>
            <w:tcW w:w="6935" w:type="dxa"/>
            <w:hideMark/>
          </w:tcPr>
          <w:p w14:paraId="53F1BA51" w14:textId="31FE6EEA" w:rsidR="00AB7CDB" w:rsidRPr="00703586" w:rsidRDefault="00703586" w:rsidP="004D5A42">
            <w:r w:rsidRPr="00703586">
              <w:t>22.01.2025</w:t>
            </w:r>
          </w:p>
        </w:tc>
      </w:tr>
      <w:tr w:rsidR="00AB7CDB" w14:paraId="67BF2F8F" w14:textId="77777777" w:rsidTr="004D5A42">
        <w:tc>
          <w:tcPr>
            <w:tcW w:w="2127" w:type="dxa"/>
            <w:hideMark/>
          </w:tcPr>
          <w:p w14:paraId="50EC71CF" w14:textId="77777777" w:rsidR="00AB7CDB" w:rsidRDefault="00AB7CDB" w:rsidP="004D5A42">
            <w:r>
              <w:t>Firma:</w:t>
            </w:r>
          </w:p>
        </w:tc>
        <w:tc>
          <w:tcPr>
            <w:tcW w:w="6935" w:type="dxa"/>
            <w:hideMark/>
          </w:tcPr>
          <w:p w14:paraId="19D6FD46" w14:textId="3FCBDDFF" w:rsidR="00AB7CDB" w:rsidRPr="00703586" w:rsidRDefault="00703586" w:rsidP="004D5A42">
            <w:r w:rsidRPr="00703586">
              <w:t>Valu Cooperations</w:t>
            </w:r>
          </w:p>
        </w:tc>
      </w:tr>
    </w:tbl>
    <w:p w14:paraId="2C906594" w14:textId="77777777" w:rsidR="00AB7CDB" w:rsidRDefault="00AB7CDB" w:rsidP="00AB7CDB"/>
    <w:p w14:paraId="3A95B66F" w14:textId="77777777" w:rsidR="00AB7CDB" w:rsidRPr="00E70607" w:rsidRDefault="00AB7CDB" w:rsidP="00AB7CDB">
      <w:pPr>
        <w:pStyle w:val="berschrift1"/>
      </w:pPr>
      <w:bookmarkStart w:id="0" w:name="_Toc2684088"/>
      <w:r>
        <w:t>Abstract (Kurzbeschreibung)</w:t>
      </w:r>
      <w:bookmarkEnd w:id="0"/>
    </w:p>
    <w:p w14:paraId="2C113B61" w14:textId="356653B0" w:rsidR="5CE3528E" w:rsidRDefault="5CE3528E" w:rsidP="751B7379">
      <w:pPr>
        <w:pStyle w:val="KeinLeerraum"/>
        <w:tabs>
          <w:tab w:val="left" w:pos="2410"/>
        </w:tabs>
        <w:rPr>
          <w:rFonts w:ascii="Calibri" w:eastAsia="Calibri" w:hAnsi="Calibri" w:cs="Calibri"/>
        </w:rPr>
      </w:pPr>
      <w:r w:rsidRPr="751B7379">
        <w:rPr>
          <w:rFonts w:ascii="Calibri" w:eastAsia="Calibri" w:hAnsi="Calibri" w:cs="Calibri"/>
        </w:rPr>
        <w:t xml:space="preserve">Unser Projekt ist ein Passwortmanager. Damit können sich die Nutzer über eine einfache Benutzeroberfläche anmelden. Danach sehen sie eine Übersicht mit ihren gespeicherten Login-Daten und den passenden Anwendungen. </w:t>
      </w:r>
    </w:p>
    <w:p w14:paraId="79B21198" w14:textId="71E8B9CB" w:rsidR="751B7379" w:rsidRDefault="751B7379" w:rsidP="751B7379">
      <w:pPr>
        <w:pStyle w:val="KeinLeerraum"/>
        <w:tabs>
          <w:tab w:val="left" w:pos="2410"/>
        </w:tabs>
        <w:rPr>
          <w:highlight w:val="yellow"/>
        </w:rPr>
      </w:pPr>
    </w:p>
    <w:p w14:paraId="2357EEBF" w14:textId="77777777" w:rsidR="00AB7CDB" w:rsidRDefault="00AB7CDB" w:rsidP="00AB7CDB">
      <w:pPr>
        <w:pStyle w:val="KeinLeerraum"/>
        <w:tabs>
          <w:tab w:val="left" w:pos="2410"/>
        </w:tabs>
      </w:pPr>
    </w:p>
    <w:p w14:paraId="7F6ED8BE" w14:textId="77777777" w:rsidR="00AB7CDB" w:rsidRDefault="00AB7CDB" w:rsidP="00AB7CDB">
      <w:pPr>
        <w:pStyle w:val="KeinLeerraum"/>
        <w:tabs>
          <w:tab w:val="left" w:pos="2410"/>
        </w:tabs>
      </w:pPr>
    </w:p>
    <w:p w14:paraId="4EC017AD" w14:textId="77777777" w:rsidR="00BC37B8" w:rsidRDefault="00BC37B8" w:rsidP="00AB7CDB">
      <w:pPr>
        <w:pStyle w:val="KeinLeerraum"/>
        <w:tabs>
          <w:tab w:val="left" w:pos="2410"/>
        </w:tabs>
      </w:pPr>
    </w:p>
    <w:p w14:paraId="0A90560A" w14:textId="77777777" w:rsidR="00BC37B8" w:rsidRDefault="00BC37B8" w:rsidP="00AB7CDB">
      <w:pPr>
        <w:pStyle w:val="KeinLeerraum"/>
        <w:tabs>
          <w:tab w:val="left" w:pos="2410"/>
        </w:tabs>
      </w:pPr>
    </w:p>
    <w:p w14:paraId="12EFEA91" w14:textId="77777777" w:rsidR="00BC37B8" w:rsidRDefault="00BC37B8" w:rsidP="00AB7CDB">
      <w:pPr>
        <w:pStyle w:val="KeinLeerraum"/>
        <w:tabs>
          <w:tab w:val="left" w:pos="2410"/>
        </w:tabs>
      </w:pPr>
    </w:p>
    <w:p w14:paraId="28230D2B" w14:textId="77777777" w:rsidR="00BC37B8" w:rsidRDefault="00BC37B8" w:rsidP="00AB7CDB">
      <w:pPr>
        <w:pStyle w:val="KeinLeerraum"/>
        <w:tabs>
          <w:tab w:val="left" w:pos="2410"/>
        </w:tabs>
      </w:pPr>
    </w:p>
    <w:p w14:paraId="6247983B" w14:textId="77777777" w:rsidR="00BC37B8" w:rsidRDefault="00BC37B8" w:rsidP="00AB7CDB">
      <w:pPr>
        <w:pStyle w:val="KeinLeerraum"/>
        <w:tabs>
          <w:tab w:val="left" w:pos="2410"/>
        </w:tabs>
      </w:pPr>
    </w:p>
    <w:p w14:paraId="1B5609F2" w14:textId="77777777" w:rsidR="00BC37B8" w:rsidRDefault="00BC37B8" w:rsidP="00AB7CDB">
      <w:pPr>
        <w:pStyle w:val="KeinLeerraum"/>
        <w:tabs>
          <w:tab w:val="left" w:pos="2410"/>
        </w:tabs>
      </w:pPr>
    </w:p>
    <w:p w14:paraId="72939C11" w14:textId="77777777" w:rsidR="00BC37B8" w:rsidRDefault="00BC37B8" w:rsidP="00AB7CDB">
      <w:pPr>
        <w:pStyle w:val="KeinLeerraum"/>
        <w:tabs>
          <w:tab w:val="left" w:pos="2410"/>
        </w:tabs>
      </w:pPr>
    </w:p>
    <w:p w14:paraId="10EB8663" w14:textId="77777777" w:rsidR="00BC37B8" w:rsidRDefault="00BC37B8" w:rsidP="00AB7CDB">
      <w:pPr>
        <w:pStyle w:val="KeinLeerraum"/>
        <w:tabs>
          <w:tab w:val="left" w:pos="2410"/>
        </w:tabs>
      </w:pPr>
    </w:p>
    <w:p w14:paraId="30EF88F9" w14:textId="77777777" w:rsidR="00BC37B8" w:rsidRDefault="00BC37B8" w:rsidP="00AB7CDB">
      <w:pPr>
        <w:pStyle w:val="KeinLeerraum"/>
        <w:tabs>
          <w:tab w:val="left" w:pos="2410"/>
        </w:tabs>
      </w:pPr>
    </w:p>
    <w:p w14:paraId="26A60636" w14:textId="77777777" w:rsidR="00BC37B8" w:rsidRDefault="00BC37B8" w:rsidP="00AB7CDB">
      <w:pPr>
        <w:pStyle w:val="KeinLeerraum"/>
        <w:tabs>
          <w:tab w:val="left" w:pos="2410"/>
        </w:tabs>
      </w:pPr>
    </w:p>
    <w:p w14:paraId="6E6609EC" w14:textId="5B978291" w:rsidR="00BC37B8" w:rsidRDefault="00BC37B8">
      <w:pPr>
        <w:spacing w:line="264" w:lineRule="auto"/>
        <w:rPr>
          <w:rFonts w:asciiTheme="minorHAnsi" w:hAnsiTheme="minorHAnsi"/>
        </w:rPr>
      </w:pPr>
      <w:r>
        <w:br w:type="page"/>
      </w:r>
    </w:p>
    <w:p w14:paraId="5E78DACD" w14:textId="77777777" w:rsidR="00BC37B8" w:rsidRDefault="00BC37B8" w:rsidP="00AB7CDB">
      <w:pPr>
        <w:pStyle w:val="KeinLeerraum"/>
        <w:tabs>
          <w:tab w:val="left" w:pos="2410"/>
        </w:tabs>
      </w:pPr>
    </w:p>
    <w:p w14:paraId="5A7DFC8A" w14:textId="77777777" w:rsidR="00AB7CDB" w:rsidRDefault="00AB7CDB" w:rsidP="00AB7CDB">
      <w:pPr>
        <w:pStyle w:val="Inhaltsverzeichnisberschrift"/>
      </w:pPr>
      <w:r>
        <w:t>Inhaltsverzeichnis</w:t>
      </w:r>
    </w:p>
    <w:p w14:paraId="4EC95D44" w14:textId="615A36C8" w:rsidR="00102A39" w:rsidRDefault="00AB7CDB">
      <w:pPr>
        <w:pStyle w:val="Verzeichnis1"/>
        <w:tabs>
          <w:tab w:val="left" w:pos="72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\h \z \u \t "Überschrift 2;1;Überschrift 3;2" </w:instrText>
      </w:r>
      <w:r>
        <w:fldChar w:fldCharType="separate"/>
      </w:r>
      <w:hyperlink w:anchor="_Toc188516206" w:history="1">
        <w:r w:rsidR="00102A39" w:rsidRPr="001A2081">
          <w:rPr>
            <w:rStyle w:val="Hyperlink"/>
            <w:noProof/>
          </w:rPr>
          <w:t>2.1</w:t>
        </w:r>
        <w:r w:rsidR="00102A39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="00102A39" w:rsidRPr="001A2081">
          <w:rPr>
            <w:rStyle w:val="Hyperlink"/>
            <w:noProof/>
          </w:rPr>
          <w:t>Zielgruppe</w:t>
        </w:r>
        <w:r w:rsidR="00102A39">
          <w:rPr>
            <w:noProof/>
            <w:webHidden/>
          </w:rPr>
          <w:tab/>
        </w:r>
        <w:r w:rsidR="00102A39">
          <w:rPr>
            <w:noProof/>
            <w:webHidden/>
          </w:rPr>
          <w:fldChar w:fldCharType="begin"/>
        </w:r>
        <w:r w:rsidR="00102A39">
          <w:rPr>
            <w:noProof/>
            <w:webHidden/>
          </w:rPr>
          <w:instrText xml:space="preserve"> PAGEREF _Toc188516206 \h </w:instrText>
        </w:r>
        <w:r w:rsidR="00102A39">
          <w:rPr>
            <w:noProof/>
            <w:webHidden/>
          </w:rPr>
        </w:r>
        <w:r w:rsidR="00102A39"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4</w:t>
        </w:r>
        <w:r w:rsidR="00102A39">
          <w:rPr>
            <w:noProof/>
            <w:webHidden/>
          </w:rPr>
          <w:fldChar w:fldCharType="end"/>
        </w:r>
      </w:hyperlink>
    </w:p>
    <w:p w14:paraId="1E0BE12E" w14:textId="59C143DD" w:rsidR="00102A39" w:rsidRDefault="00102A39">
      <w:pPr>
        <w:pStyle w:val="Verzeichnis1"/>
        <w:tabs>
          <w:tab w:val="left" w:pos="72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07" w:history="1">
        <w:r w:rsidRPr="001A208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Pflichtenheft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A75A1" w14:textId="72C0852C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08" w:history="1">
        <w:r w:rsidRPr="001A2081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Use-Case -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0F8C1D" w14:textId="4EABB8BD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09" w:history="1">
        <w:r w:rsidRPr="001A208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UC-01 Neuen Benutzer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7EFA37" w14:textId="68D29979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0" w:history="1">
        <w:r w:rsidRPr="001A2081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UC-02 Benutzer einloggen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20D55" w14:textId="003F79CA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1" w:history="1">
        <w:r w:rsidRPr="001A2081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UC-03 Passwörter anzeigen 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D671A9" w14:textId="320F4837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2" w:history="1">
        <w:r w:rsidRPr="001A2081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UC-04 Neue Passwörter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33CEE" w14:textId="5E3C916E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3" w:history="1">
        <w:r w:rsidRPr="001A2081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UC-05 Passwort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D55CD0" w14:textId="34AA3186" w:rsidR="00102A39" w:rsidRDefault="00102A39">
      <w:pPr>
        <w:pStyle w:val="Verzeichnis1"/>
        <w:tabs>
          <w:tab w:val="left" w:pos="72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4" w:history="1">
        <w:r w:rsidRPr="001A208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Lieferumfang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56760D" w14:textId="65758ECD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5" w:history="1">
        <w:r w:rsidRPr="001A2081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FB8613" w14:textId="591CC9B4" w:rsidR="00102A39" w:rsidRDefault="00102A39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6" w:history="1">
        <w:r w:rsidRPr="001A2081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5346F8" w14:textId="11625B29" w:rsidR="00102A39" w:rsidRDefault="00102A39">
      <w:pPr>
        <w:pStyle w:val="Verzeichnis1"/>
        <w:tabs>
          <w:tab w:val="left" w:pos="72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17" w:history="1">
        <w:r w:rsidRPr="001A208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CH"/>
            <w14:ligatures w14:val="standardContextual"/>
          </w:rPr>
          <w:tab/>
        </w:r>
        <w:r w:rsidRPr="001A2081">
          <w:rPr>
            <w:rStyle w:val="Hyperlink"/>
            <w:noProof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2FAA6" w14:textId="78D6658C" w:rsidR="00AB7CDB" w:rsidRDefault="00AB7CDB" w:rsidP="00B42FF2">
      <w:r>
        <w:fldChar w:fldCharType="end"/>
      </w:r>
    </w:p>
    <w:p w14:paraId="58766421" w14:textId="77777777" w:rsidR="00AB7CDB" w:rsidRDefault="00AB7CDB" w:rsidP="00AB7CDB">
      <w:r>
        <w:br w:type="page"/>
      </w:r>
    </w:p>
    <w:p w14:paraId="50EC3E2C" w14:textId="77777777" w:rsidR="00AB7CDB" w:rsidRPr="00AB7CDB" w:rsidRDefault="00AB7CDB" w:rsidP="00AB7CDB">
      <w:pPr>
        <w:pStyle w:val="Inhaltsverzeichnisberschrift"/>
      </w:pPr>
      <w:r>
        <w:lastRenderedPageBreak/>
        <w:t>Abbildungsverzeichnis</w:t>
      </w:r>
    </w:p>
    <w:p w14:paraId="4291242B" w14:textId="3F1B9D1D" w:rsidR="00102A39" w:rsidRDefault="00AB7CDB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>TOC \h \z \c "Abbildung"</w:instrText>
      </w:r>
      <w:r>
        <w:fldChar w:fldCharType="separate"/>
      </w:r>
      <w:hyperlink w:anchor="_Toc188516197" w:history="1">
        <w:r w:rsidR="00102A39" w:rsidRPr="002B5A07">
          <w:rPr>
            <w:rStyle w:val="Hyperlink"/>
            <w:noProof/>
          </w:rPr>
          <w:t>Abbildung 1: Usecase Diagramm</w:t>
        </w:r>
        <w:r w:rsidR="00102A39">
          <w:rPr>
            <w:noProof/>
            <w:webHidden/>
          </w:rPr>
          <w:tab/>
        </w:r>
        <w:r w:rsidR="00102A39">
          <w:rPr>
            <w:noProof/>
            <w:webHidden/>
          </w:rPr>
          <w:fldChar w:fldCharType="begin"/>
        </w:r>
        <w:r w:rsidR="00102A39">
          <w:rPr>
            <w:noProof/>
            <w:webHidden/>
          </w:rPr>
          <w:instrText xml:space="preserve"> PAGEREF _Toc188516197 \h </w:instrText>
        </w:r>
        <w:r w:rsidR="00102A39">
          <w:rPr>
            <w:noProof/>
            <w:webHidden/>
          </w:rPr>
        </w:r>
        <w:r w:rsidR="00102A39"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4</w:t>
        </w:r>
        <w:r w:rsidR="00102A39">
          <w:rPr>
            <w:noProof/>
            <w:webHidden/>
          </w:rPr>
          <w:fldChar w:fldCharType="end"/>
        </w:r>
      </w:hyperlink>
    </w:p>
    <w:p w14:paraId="5525532C" w14:textId="0EEAD43C" w:rsidR="00102A39" w:rsidRDefault="00102A3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198" w:history="1">
        <w:r w:rsidRPr="002B5A07">
          <w:rPr>
            <w:rStyle w:val="Hyperlink"/>
            <w:noProof/>
          </w:rPr>
          <w:t>Abbildung 2: home 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F498C0" w14:textId="6A3FFA51" w:rsidR="00102A39" w:rsidRDefault="00102A3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199" w:history="1">
        <w:r w:rsidRPr="002B5A07">
          <w:rPr>
            <w:rStyle w:val="Hyperlink"/>
            <w:noProof/>
          </w:rPr>
          <w:t>Abbildung 3: register 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94C875" w14:textId="5940B5F3" w:rsidR="00102A39" w:rsidRDefault="00102A3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CH"/>
          <w14:ligatures w14:val="standardContextual"/>
        </w:rPr>
      </w:pPr>
      <w:hyperlink w:anchor="_Toc188516200" w:history="1">
        <w:r w:rsidRPr="002B5A07">
          <w:rPr>
            <w:rStyle w:val="Hyperlink"/>
            <w:noProof/>
          </w:rPr>
          <w:t>Abbildung 4: login 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_Toc188516200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3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1A0550" w14:textId="4BDAE7A7" w:rsidR="00AB7CDB" w:rsidRDefault="00AB7CDB" w:rsidP="00B42FF2">
      <w:r>
        <w:fldChar w:fldCharType="end"/>
      </w:r>
    </w:p>
    <w:p w14:paraId="0B4A940D" w14:textId="77777777" w:rsidR="00AB7CDB" w:rsidRDefault="00AB7CDB">
      <w:pPr>
        <w:spacing w:line="264" w:lineRule="auto"/>
      </w:pPr>
      <w:r>
        <w:br w:type="page"/>
      </w:r>
    </w:p>
    <w:p w14:paraId="471E5CDC" w14:textId="77777777" w:rsidR="00AB7CDB" w:rsidRDefault="00AB7CDB" w:rsidP="00AB7CDB">
      <w:pPr>
        <w:pStyle w:val="berschrift1"/>
      </w:pPr>
      <w:bookmarkStart w:id="1" w:name="_Toc478539136"/>
      <w:r w:rsidRPr="00AB7CDB">
        <w:lastRenderedPageBreak/>
        <w:t>Anforderungsanalyse</w:t>
      </w:r>
      <w:bookmarkEnd w:id="1"/>
    </w:p>
    <w:p w14:paraId="35C3B2BE" w14:textId="0D203261" w:rsidR="00AB7CDB" w:rsidRDefault="00AB7CDB" w:rsidP="751B7379">
      <w:pPr>
        <w:pStyle w:val="berschrift2"/>
      </w:pPr>
      <w:bookmarkStart w:id="2" w:name="_Toc478539137"/>
      <w:bookmarkStart w:id="3" w:name="_Toc188516206"/>
      <w:r>
        <w:t>Zielgruppe</w:t>
      </w:r>
      <w:bookmarkEnd w:id="2"/>
      <w:bookmarkEnd w:id="3"/>
    </w:p>
    <w:p w14:paraId="1015FE47" w14:textId="362F6879" w:rsidR="37568C2C" w:rsidRDefault="37568C2C" w:rsidP="751B7379">
      <w:pPr>
        <w:spacing w:before="240" w:after="240"/>
      </w:pPr>
      <w:r w:rsidRPr="751B7379">
        <w:rPr>
          <w:rFonts w:eastAsia="Frutiger 45 Light" w:cs="Frutiger 45 Light"/>
        </w:rPr>
        <w:t>Das Produkt kann allen Arten von Menschen dienen, ob jung oder alt, ob Bauarbeiter oder Informatiker. Diese Personen können darin einfach ihre Anwendungen und die dazugehörigen Login-Daten speichern und jederzeit abrufen, indem sie auf unser Programm zugreifen.</w:t>
      </w:r>
    </w:p>
    <w:p w14:paraId="0E70DFC8" w14:textId="3F75CA3B" w:rsidR="751B7379" w:rsidRDefault="751B7379" w:rsidP="751B7379">
      <w:pPr>
        <w:rPr>
          <w:highlight w:val="yellow"/>
        </w:rPr>
      </w:pPr>
    </w:p>
    <w:p w14:paraId="1DB66295" w14:textId="77777777" w:rsidR="00AB7CDB" w:rsidRDefault="00AB7CDB" w:rsidP="00AB7CDB">
      <w:pPr>
        <w:pStyle w:val="berschrift2"/>
      </w:pPr>
      <w:bookmarkStart w:id="4" w:name="_Toc478539138"/>
      <w:bookmarkStart w:id="5" w:name="_Toc188516207"/>
      <w:r w:rsidRPr="00AB7CDB">
        <w:t>Pflichtenheft</w:t>
      </w:r>
      <w:bookmarkEnd w:id="4"/>
      <w:bookmarkEnd w:id="5"/>
    </w:p>
    <w:p w14:paraId="78F0A785" w14:textId="77777777" w:rsidR="00AB7CDB" w:rsidRDefault="00AB7CDB" w:rsidP="00AB7CDB">
      <w:pPr>
        <w:pStyle w:val="berschrift3"/>
      </w:pPr>
      <w:bookmarkStart w:id="6" w:name="_Toc478539139"/>
      <w:bookmarkStart w:id="7" w:name="_Toc188516208"/>
      <w:r>
        <w:t>Use-Case - Diagramm</w:t>
      </w:r>
      <w:bookmarkEnd w:id="6"/>
      <w:bookmarkEnd w:id="7"/>
    </w:p>
    <w:p w14:paraId="236F3A6B" w14:textId="77777777" w:rsidR="00BC37B8" w:rsidRDefault="251E9CC0" w:rsidP="00BC37B8">
      <w:pPr>
        <w:keepNext/>
      </w:pPr>
      <w:r>
        <w:rPr>
          <w:noProof/>
        </w:rPr>
        <w:drawing>
          <wp:inline distT="0" distB="0" distL="0" distR="0" wp14:anchorId="43CA38CC" wp14:editId="7FD47339">
            <wp:extent cx="5362576" cy="5762626"/>
            <wp:effectExtent l="0" t="0" r="0" b="0"/>
            <wp:docPr id="973607896" name="Grafik 973607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EC4" w14:textId="2C254939" w:rsidR="00AB7CDB" w:rsidRDefault="00BC37B8" w:rsidP="00BC37B8">
      <w:pPr>
        <w:pStyle w:val="Beschriftung"/>
      </w:pPr>
      <w:bookmarkStart w:id="8" w:name="_Toc188516197"/>
      <w:r>
        <w:t xml:space="preserve">Abbildung </w:t>
      </w:r>
      <w:fldSimple w:instr=" SEQ Abbildung \* ARABIC ">
        <w:r w:rsidR="00A273ED">
          <w:rPr>
            <w:noProof/>
          </w:rPr>
          <w:t>1</w:t>
        </w:r>
      </w:fldSimple>
      <w:r>
        <w:t xml:space="preserve">: </w:t>
      </w:r>
      <w:proofErr w:type="spellStart"/>
      <w:r>
        <w:t>Usecase</w:t>
      </w:r>
      <w:proofErr w:type="spellEnd"/>
      <w:r>
        <w:t xml:space="preserve"> Diagramm</w:t>
      </w:r>
      <w:bookmarkEnd w:id="8"/>
    </w:p>
    <w:p w14:paraId="3B43398D" w14:textId="77777777" w:rsidR="00A160F3" w:rsidRDefault="00A160F3" w:rsidP="751B7379"/>
    <w:p w14:paraId="33214BFF" w14:textId="77777777" w:rsidR="00A160F3" w:rsidRDefault="00A160F3" w:rsidP="751B7379"/>
    <w:p w14:paraId="4BC5CC2C" w14:textId="77777777" w:rsidR="00A160F3" w:rsidRDefault="00A160F3" w:rsidP="751B7379"/>
    <w:p w14:paraId="13728C03" w14:textId="3578867A" w:rsidR="00AB7CDB" w:rsidRDefault="00AB7CDB" w:rsidP="00AB7CDB">
      <w:pPr>
        <w:pStyle w:val="berschrift3"/>
      </w:pPr>
      <w:bookmarkStart w:id="9" w:name="_Toc478539140"/>
      <w:bookmarkStart w:id="10" w:name="_Toc188516209"/>
      <w:r>
        <w:t>UC-01</w:t>
      </w:r>
      <w:r w:rsidR="23AE10B1">
        <w:t xml:space="preserve"> Neuen Benutzer erstellen</w:t>
      </w:r>
      <w:bookmarkEnd w:id="9"/>
      <w:bookmarkEnd w:id="10"/>
    </w:p>
    <w:p w14:paraId="57D1C8CF" w14:textId="77777777" w:rsidR="00A160F3" w:rsidRPr="00A160F3" w:rsidRDefault="00A160F3" w:rsidP="00A160F3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AB7CDB" w:rsidRPr="00B24167" w14:paraId="18045B51" w14:textId="77777777" w:rsidTr="751B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2C721B85" w14:textId="77777777" w:rsidR="00AB7CDB" w:rsidRPr="00AB7CDB" w:rsidRDefault="00AB7CDB" w:rsidP="004D5A42">
            <w:pPr>
              <w:rPr>
                <w:rFonts w:asciiTheme="minorHAnsi" w:hAnsiTheme="minorHAnsi"/>
                <w:color w:val="2683C6" w:themeColor="accent6"/>
              </w:rPr>
            </w:pPr>
            <w:r w:rsidRPr="00AB7CDB">
              <w:rPr>
                <w:rFonts w:asciiTheme="minorHAnsi" w:hAnsiTheme="minorHAnsi"/>
                <w:color w:val="2683C6" w:themeColor="accent6"/>
              </w:rPr>
              <w:t>Was</w:t>
            </w:r>
          </w:p>
        </w:tc>
        <w:tc>
          <w:tcPr>
            <w:tcW w:w="5811" w:type="dxa"/>
          </w:tcPr>
          <w:p w14:paraId="30967B49" w14:textId="77777777" w:rsidR="00AB7CDB" w:rsidRPr="00AB7CDB" w:rsidRDefault="00AB7CDB" w:rsidP="004D5A42">
            <w:pPr>
              <w:rPr>
                <w:rFonts w:asciiTheme="minorHAnsi" w:hAnsiTheme="minorHAnsi"/>
                <w:color w:val="2683C6" w:themeColor="accent6"/>
              </w:rPr>
            </w:pPr>
            <w:r w:rsidRPr="00AB7CDB">
              <w:rPr>
                <w:rFonts w:asciiTheme="minorHAnsi" w:hAnsiTheme="minorHAnsi"/>
                <w:color w:val="2683C6" w:themeColor="accent6"/>
              </w:rPr>
              <w:t>Beschreibung</w:t>
            </w:r>
          </w:p>
        </w:tc>
      </w:tr>
      <w:tr w:rsidR="00AB7CDB" w:rsidRPr="007E2804" w14:paraId="795DD916" w14:textId="77777777" w:rsidTr="751B7379">
        <w:tc>
          <w:tcPr>
            <w:tcW w:w="3261" w:type="dxa"/>
          </w:tcPr>
          <w:p w14:paraId="7A2FE3F3" w14:textId="77777777" w:rsidR="00AB7CDB" w:rsidRPr="007E2804" w:rsidRDefault="00AB7CDB" w:rsidP="004D5A42">
            <w:pPr>
              <w:rPr>
                <w:rFonts w:asciiTheme="minorHAnsi" w:hAnsiTheme="minorHAnsi"/>
              </w:rPr>
            </w:pPr>
            <w:r w:rsidRPr="007E2804">
              <w:rPr>
                <w:rFonts w:asciiTheme="minorHAnsi" w:hAnsiTheme="minorHAnsi"/>
              </w:rPr>
              <w:t>Beschreibung</w:t>
            </w:r>
          </w:p>
        </w:tc>
        <w:tc>
          <w:tcPr>
            <w:tcW w:w="5811" w:type="dxa"/>
          </w:tcPr>
          <w:p w14:paraId="1A48E3F4" w14:textId="6076A749" w:rsidR="00AB7CDB" w:rsidRPr="00BC37B8" w:rsidRDefault="44234B7A" w:rsidP="751B7379">
            <w:pPr>
              <w:rPr>
                <w:rFonts w:asciiTheme="minorHAnsi" w:hAnsiTheme="minorHAnsi"/>
                <w:noProof/>
                <w:lang w:val="de-CH"/>
              </w:rPr>
            </w:pPr>
            <w:r w:rsidRPr="00BC37B8">
              <w:rPr>
                <w:rFonts w:asciiTheme="minorHAnsi" w:hAnsiTheme="minorHAnsi"/>
                <w:noProof/>
                <w:lang w:val="de-CH"/>
              </w:rPr>
              <w:t>Der Benutzer erstellt sich ein neuer Benutzer welcher dann in der Datenbank gespeichert wird</w:t>
            </w:r>
            <w:r w:rsidR="4980B4AA" w:rsidRPr="00BC37B8">
              <w:rPr>
                <w:rFonts w:asciiTheme="minorHAnsi" w:hAnsiTheme="minorHAnsi"/>
                <w:noProof/>
                <w:lang w:val="de-CH"/>
              </w:rPr>
              <w:t xml:space="preserve"> wenn nicht schon ein Account mit der selben E-Mail vorhanden ist</w:t>
            </w:r>
            <w:r w:rsidRPr="00BC37B8">
              <w:rPr>
                <w:rFonts w:asciiTheme="minorHAnsi" w:hAnsiTheme="minorHAnsi"/>
                <w:noProof/>
                <w:lang w:val="de-CH"/>
              </w:rPr>
              <w:t>.</w:t>
            </w:r>
          </w:p>
        </w:tc>
      </w:tr>
      <w:tr w:rsidR="00AB7CDB" w:rsidRPr="007E2804" w14:paraId="382E6409" w14:textId="77777777" w:rsidTr="751B7379">
        <w:tc>
          <w:tcPr>
            <w:tcW w:w="3261" w:type="dxa"/>
          </w:tcPr>
          <w:p w14:paraId="205E0BD8" w14:textId="77777777" w:rsidR="00AB7CDB" w:rsidRPr="007E2804" w:rsidRDefault="00AB7CDB" w:rsidP="004D5A42">
            <w:pPr>
              <w:rPr>
                <w:rFonts w:asciiTheme="minorHAnsi" w:hAnsiTheme="minorHAnsi"/>
              </w:rPr>
            </w:pPr>
            <w:r w:rsidRPr="007E2804">
              <w:rPr>
                <w:rFonts w:asciiTheme="minorHAnsi" w:hAnsiTheme="minorHAnsi"/>
              </w:rPr>
              <w:t>Beteiligte Akteure</w:t>
            </w:r>
          </w:p>
        </w:tc>
        <w:tc>
          <w:tcPr>
            <w:tcW w:w="5811" w:type="dxa"/>
          </w:tcPr>
          <w:p w14:paraId="12AA23E8" w14:textId="6B49E1BC" w:rsidR="00AB7CDB" w:rsidRPr="00BC37B8" w:rsidRDefault="0715D88A" w:rsidP="751B7379">
            <w:pPr>
              <w:pStyle w:val="Listenabsatz"/>
              <w:numPr>
                <w:ilvl w:val="0"/>
                <w:numId w:val="7"/>
              </w:num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Benutzer</w:t>
            </w:r>
            <w:r w:rsidR="57F1ADAC" w:rsidRPr="00BC37B8">
              <w:rPr>
                <w:rFonts w:asciiTheme="minorHAnsi" w:hAnsiTheme="minorHAnsi"/>
                <w:lang w:val="de-CH"/>
              </w:rPr>
              <w:t xml:space="preserve">: Führt die </w:t>
            </w:r>
            <w:r w:rsidR="7D94ED8F" w:rsidRPr="00BC37B8">
              <w:rPr>
                <w:rFonts w:asciiTheme="minorHAnsi" w:hAnsiTheme="minorHAnsi"/>
                <w:lang w:val="de-CH"/>
              </w:rPr>
              <w:t>Registrierung durch</w:t>
            </w:r>
            <w:r w:rsidR="57F1ADAC" w:rsidRPr="00BC37B8">
              <w:rPr>
                <w:rFonts w:asciiTheme="minorHAnsi" w:hAnsiTheme="minorHAnsi"/>
                <w:lang w:val="de-CH"/>
              </w:rPr>
              <w:t>.</w:t>
            </w:r>
          </w:p>
          <w:p w14:paraId="52F911D8" w14:textId="622CB0BD" w:rsidR="00AB7CDB" w:rsidRPr="00BC37B8" w:rsidRDefault="0715D88A" w:rsidP="751B7379">
            <w:pPr>
              <w:pStyle w:val="Listenabsatz"/>
              <w:numPr>
                <w:ilvl w:val="0"/>
                <w:numId w:val="6"/>
              </w:num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Datenbank</w:t>
            </w:r>
            <w:r w:rsidR="2BF30809" w:rsidRPr="00BC37B8">
              <w:rPr>
                <w:rFonts w:asciiTheme="minorHAnsi" w:hAnsiTheme="minorHAnsi"/>
                <w:lang w:val="de-CH"/>
              </w:rPr>
              <w:t xml:space="preserve">: Überprüft ob schon ein Account mit dieser E-Mail vorhanden ist. Wenn nicht, </w:t>
            </w:r>
            <w:r w:rsidR="4579B13C" w:rsidRPr="00BC37B8">
              <w:rPr>
                <w:rFonts w:asciiTheme="minorHAnsi" w:hAnsiTheme="minorHAnsi"/>
                <w:lang w:val="de-CH"/>
              </w:rPr>
              <w:t>Speichert</w:t>
            </w:r>
            <w:r w:rsidR="03C9A1D1" w:rsidRPr="00BC37B8">
              <w:rPr>
                <w:rFonts w:asciiTheme="minorHAnsi" w:hAnsiTheme="minorHAnsi"/>
                <w:lang w:val="de-CH"/>
              </w:rPr>
              <w:t xml:space="preserve"> er</w:t>
            </w:r>
            <w:r w:rsidR="4579B13C" w:rsidRPr="00BC37B8">
              <w:rPr>
                <w:rFonts w:asciiTheme="minorHAnsi" w:hAnsiTheme="minorHAnsi"/>
                <w:lang w:val="de-CH"/>
              </w:rPr>
              <w:t xml:space="preserve"> die eingegebenen Informationen.</w:t>
            </w:r>
            <w:r w:rsidR="27C423D0" w:rsidRPr="00BC37B8">
              <w:rPr>
                <w:rFonts w:asciiTheme="minorHAnsi" w:hAnsiTheme="minorHAnsi"/>
                <w:lang w:val="de-CH"/>
              </w:rPr>
              <w:t xml:space="preserve"> Wenn schon ein Account mit der E-Mail vorhanden ist, gibt es eine Fehlermeldung.</w:t>
            </w:r>
          </w:p>
        </w:tc>
      </w:tr>
      <w:tr w:rsidR="00AB7CDB" w:rsidRPr="007E2804" w14:paraId="2A469AB3" w14:textId="77777777" w:rsidTr="751B7379">
        <w:tc>
          <w:tcPr>
            <w:tcW w:w="3261" w:type="dxa"/>
          </w:tcPr>
          <w:p w14:paraId="66C07B91" w14:textId="77777777" w:rsidR="00AB7CDB" w:rsidRPr="007E2804" w:rsidRDefault="00AB7CDB" w:rsidP="004D5A42">
            <w:pPr>
              <w:rPr>
                <w:rFonts w:asciiTheme="minorHAnsi" w:hAnsiTheme="minorHAnsi"/>
              </w:rPr>
            </w:pPr>
            <w:proofErr w:type="spellStart"/>
            <w:r w:rsidRPr="007E2804">
              <w:rPr>
                <w:rFonts w:asciiTheme="minorHAnsi" w:hAnsiTheme="minorHAnsi"/>
              </w:rPr>
              <w:t>Verwendete</w:t>
            </w:r>
            <w:proofErr w:type="spellEnd"/>
            <w:r w:rsidRPr="007E2804">
              <w:rPr>
                <w:rFonts w:asciiTheme="minorHAnsi" w:hAnsiTheme="minorHAnsi"/>
              </w:rPr>
              <w:t xml:space="preserve"> </w:t>
            </w:r>
            <w:proofErr w:type="spellStart"/>
            <w:r w:rsidRPr="007E2804">
              <w:rPr>
                <w:rFonts w:asciiTheme="minorHAnsi" w:hAnsiTheme="minorHAnsi"/>
              </w:rPr>
              <w:t>Anwendungsfälle</w:t>
            </w:r>
            <w:proofErr w:type="spellEnd"/>
            <w:r w:rsidRPr="007E2804">
              <w:rPr>
                <w:rFonts w:asciiTheme="minorHAnsi" w:hAnsiTheme="minorHAnsi"/>
              </w:rPr>
              <w:t xml:space="preserve"> (includes)</w:t>
            </w:r>
          </w:p>
        </w:tc>
        <w:tc>
          <w:tcPr>
            <w:tcW w:w="5811" w:type="dxa"/>
          </w:tcPr>
          <w:p w14:paraId="015162C4" w14:textId="77777777" w:rsidR="00AB7CDB" w:rsidRPr="007E2804" w:rsidRDefault="00AB7CDB" w:rsidP="751B7379">
            <w:pPr>
              <w:rPr>
                <w:rFonts w:asciiTheme="minorHAnsi" w:hAnsiTheme="minorHAnsi" w:cs="Arial"/>
                <w:color w:val="252525"/>
              </w:rPr>
            </w:pPr>
          </w:p>
        </w:tc>
      </w:tr>
      <w:tr w:rsidR="00AB7CDB" w:rsidRPr="007E2804" w14:paraId="460E9698" w14:textId="77777777" w:rsidTr="751B7379">
        <w:tc>
          <w:tcPr>
            <w:tcW w:w="3261" w:type="dxa"/>
          </w:tcPr>
          <w:p w14:paraId="71A97FEB" w14:textId="77777777" w:rsidR="00AB7CDB" w:rsidRPr="007E2804" w:rsidRDefault="00AB7CDB" w:rsidP="004D5A42">
            <w:pPr>
              <w:rPr>
                <w:rFonts w:asciiTheme="minorHAnsi" w:hAnsiTheme="minorHAnsi"/>
              </w:rPr>
            </w:pPr>
            <w:r w:rsidRPr="007E2804">
              <w:rPr>
                <w:rFonts w:asciiTheme="minorHAnsi" w:hAnsiTheme="minorHAnsi"/>
              </w:rPr>
              <w:t>Auslöser</w:t>
            </w:r>
          </w:p>
        </w:tc>
        <w:tc>
          <w:tcPr>
            <w:tcW w:w="5811" w:type="dxa"/>
          </w:tcPr>
          <w:p w14:paraId="0E9D5D3D" w14:textId="06E960DF" w:rsidR="00AB7CDB" w:rsidRPr="00BC37B8" w:rsidRDefault="1326A78A" w:rsidP="751B7379">
            <w:pPr>
              <w:rPr>
                <w:lang w:val="de-CH"/>
              </w:rPr>
            </w:pPr>
            <w:r w:rsidRPr="00BC37B8">
              <w:rPr>
                <w:rFonts w:asciiTheme="minorHAnsi" w:hAnsiTheme="minorHAnsi" w:cs="Arial"/>
                <w:color w:val="252525"/>
                <w:lang w:val="de-CH"/>
              </w:rPr>
              <w:t>Der Benutzer klickt die Funktion “Neuen Benutzer erstellen” an.</w:t>
            </w:r>
          </w:p>
        </w:tc>
      </w:tr>
      <w:tr w:rsidR="00AB7CDB" w:rsidRPr="007E2804" w14:paraId="725CBB9C" w14:textId="77777777" w:rsidTr="751B7379">
        <w:tc>
          <w:tcPr>
            <w:tcW w:w="3261" w:type="dxa"/>
          </w:tcPr>
          <w:p w14:paraId="38B43038" w14:textId="77777777" w:rsidR="00AB7CDB" w:rsidRPr="007E2804" w:rsidRDefault="00AB7CDB" w:rsidP="004D5A42">
            <w:pPr>
              <w:rPr>
                <w:rFonts w:asciiTheme="minorHAnsi" w:hAnsiTheme="minorHAnsi"/>
              </w:rPr>
            </w:pPr>
            <w:r w:rsidRPr="007E2804"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  <w:t>Vorbedingungen</w:t>
            </w:r>
          </w:p>
        </w:tc>
        <w:tc>
          <w:tcPr>
            <w:tcW w:w="5811" w:type="dxa"/>
          </w:tcPr>
          <w:p w14:paraId="2E973F83" w14:textId="074169EA" w:rsidR="00AB7CDB" w:rsidRPr="007E2804" w:rsidRDefault="4A021C33" w:rsidP="751B7379">
            <w:pPr>
              <w:pStyle w:val="Listenabsatz"/>
              <w:numPr>
                <w:ilvl w:val="0"/>
                <w:numId w:val="9"/>
              </w:numPr>
              <w:rPr>
                <w:rFonts w:asciiTheme="minorHAnsi" w:hAnsiTheme="minorHAnsi" w:cs="Arial"/>
                <w:color w:val="252525"/>
              </w:rPr>
            </w:pPr>
            <w:r w:rsidRPr="007E2804">
              <w:rPr>
                <w:rFonts w:asciiTheme="minorHAnsi" w:hAnsiTheme="minorHAnsi" w:cs="Arial"/>
                <w:color w:val="252525"/>
              </w:rPr>
              <w:t>Die Anwendung muss laufen.</w:t>
            </w:r>
          </w:p>
          <w:p w14:paraId="73AA9681" w14:textId="6DD5B07C" w:rsidR="00AB7CDB" w:rsidRPr="00BC37B8" w:rsidRDefault="4A021C33" w:rsidP="751B7379">
            <w:pPr>
              <w:pStyle w:val="Listenabsatz"/>
              <w:numPr>
                <w:ilvl w:val="0"/>
                <w:numId w:val="9"/>
              </w:numPr>
              <w:rPr>
                <w:rFonts w:asciiTheme="minorHAnsi" w:hAnsiTheme="minorHAnsi" w:cs="Arial"/>
                <w:color w:val="252525"/>
                <w:lang w:val="de-CH"/>
              </w:rPr>
            </w:pPr>
            <w:r w:rsidRPr="00BC37B8">
              <w:rPr>
                <w:rFonts w:asciiTheme="minorHAnsi" w:hAnsiTheme="minorHAnsi" w:cs="Arial"/>
                <w:color w:val="252525"/>
                <w:lang w:val="de-CH"/>
              </w:rPr>
              <w:t>Der Benutzer darf noch keinen Account haben.</w:t>
            </w:r>
          </w:p>
        </w:tc>
      </w:tr>
      <w:tr w:rsidR="00AB7CDB" w:rsidRPr="007E2804" w14:paraId="2E27471F" w14:textId="77777777" w:rsidTr="751B7379">
        <w:tc>
          <w:tcPr>
            <w:tcW w:w="3261" w:type="dxa"/>
          </w:tcPr>
          <w:p w14:paraId="6A964D79" w14:textId="77777777" w:rsidR="00AB7CDB" w:rsidRPr="007E2804" w:rsidRDefault="00AB7CDB" w:rsidP="004D5A42">
            <w:pPr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</w:pPr>
            <w:r w:rsidRPr="007E2804"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  <w:t>Standardablauf</w:t>
            </w:r>
          </w:p>
        </w:tc>
        <w:tc>
          <w:tcPr>
            <w:tcW w:w="5811" w:type="dxa"/>
          </w:tcPr>
          <w:p w14:paraId="7DD3FEAB" w14:textId="10EB92C6" w:rsidR="00AB7CDB" w:rsidRPr="00BC37B8" w:rsidRDefault="62494092" w:rsidP="751B7379">
            <w:pPr>
              <w:pStyle w:val="Listenabsatz"/>
              <w:numPr>
                <w:ilvl w:val="0"/>
                <w:numId w:val="8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lang w:val="de-CH"/>
              </w:rPr>
              <w:t>Der Benutzer wählt die Option „Neuen Benutzer erstellen“ aus.</w:t>
            </w:r>
          </w:p>
          <w:p w14:paraId="0400976C" w14:textId="12305086" w:rsidR="00AB7CDB" w:rsidRPr="00BC37B8" w:rsidRDefault="62494092" w:rsidP="751B7379">
            <w:pPr>
              <w:pStyle w:val="Listenabsatz"/>
              <w:numPr>
                <w:ilvl w:val="0"/>
                <w:numId w:val="8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lang w:val="de-CH"/>
              </w:rPr>
              <w:t>Der Benutzer gibt die erforderlichen Daten (z. B. E-Mail-Adresse und Passwort) ein.</w:t>
            </w:r>
          </w:p>
          <w:p w14:paraId="6225DC03" w14:textId="7EC78FB3" w:rsidR="00AB7CDB" w:rsidRPr="00BC37B8" w:rsidRDefault="62494092" w:rsidP="751B7379">
            <w:pPr>
              <w:pStyle w:val="Listenabsatz"/>
              <w:numPr>
                <w:ilvl w:val="0"/>
                <w:numId w:val="8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lang w:val="de-CH"/>
              </w:rPr>
              <w:t>Die Anwendung überprüft die Eingaben auf Vollständigkeit und Format (z. B. gültige E-Mail-Adresse, Passwortlänge).</w:t>
            </w:r>
          </w:p>
          <w:p w14:paraId="692EAF76" w14:textId="190122AF" w:rsidR="00AB7CDB" w:rsidRPr="00BC37B8" w:rsidRDefault="62494092" w:rsidP="751B7379">
            <w:pPr>
              <w:pStyle w:val="Listenabsatz"/>
              <w:numPr>
                <w:ilvl w:val="0"/>
                <w:numId w:val="8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lang w:val="de-CH"/>
              </w:rPr>
              <w:t>Die Datenbank überprüft, ob die E-Mail-Adresse bereits existiert:</w:t>
            </w:r>
          </w:p>
          <w:p w14:paraId="3DF0E88E" w14:textId="773BF723" w:rsidR="00AB7CDB" w:rsidRPr="00BC37B8" w:rsidRDefault="62494092" w:rsidP="751B7379">
            <w:pPr>
              <w:pStyle w:val="Listenabsatz"/>
              <w:numPr>
                <w:ilvl w:val="1"/>
                <w:numId w:val="9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b/>
                <w:bCs/>
                <w:lang w:val="de-CH"/>
              </w:rPr>
              <w:t>Falls nicht vorhanden</w:t>
            </w:r>
            <w:r w:rsidRPr="007E2804">
              <w:rPr>
                <w:rFonts w:ascii="Calibri" w:eastAsia="Calibri" w:hAnsi="Calibri" w:cs="Calibri"/>
                <w:lang w:val="de-CH"/>
              </w:rPr>
              <w:t>: Die Daten werden verschlüsselt (Passwort-</w:t>
            </w:r>
            <w:proofErr w:type="spellStart"/>
            <w:r w:rsidRPr="007E2804">
              <w:rPr>
                <w:rFonts w:ascii="Calibri" w:eastAsia="Calibri" w:hAnsi="Calibri" w:cs="Calibri"/>
                <w:lang w:val="de-CH"/>
              </w:rPr>
              <w:t>Hashing</w:t>
            </w:r>
            <w:proofErr w:type="spellEnd"/>
            <w:r w:rsidRPr="007E2804">
              <w:rPr>
                <w:rFonts w:ascii="Calibri" w:eastAsia="Calibri" w:hAnsi="Calibri" w:cs="Calibri"/>
                <w:lang w:val="de-CH"/>
              </w:rPr>
              <w:t>) und gespeichert.</w:t>
            </w:r>
          </w:p>
          <w:p w14:paraId="57C61B01" w14:textId="5F026FD4" w:rsidR="00AB7CDB" w:rsidRPr="00BC37B8" w:rsidRDefault="62494092" w:rsidP="751B7379">
            <w:pPr>
              <w:pStyle w:val="Listenabsatz"/>
              <w:numPr>
                <w:ilvl w:val="1"/>
                <w:numId w:val="9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007E2804">
              <w:rPr>
                <w:rFonts w:ascii="Calibri" w:eastAsia="Calibri" w:hAnsi="Calibri" w:cs="Calibri"/>
                <w:b/>
                <w:bCs/>
                <w:lang w:val="de-CH"/>
              </w:rPr>
              <w:t>Falls vorhanden</w:t>
            </w:r>
            <w:r w:rsidRPr="007E2804">
              <w:rPr>
                <w:rFonts w:ascii="Calibri" w:eastAsia="Calibri" w:hAnsi="Calibri" w:cs="Calibri"/>
                <w:lang w:val="de-CH"/>
              </w:rPr>
              <w:t>: Eine Fehlermeldung wird angezeigt, und der Benutzer kann die Eingaben anpassen.</w:t>
            </w:r>
          </w:p>
          <w:p w14:paraId="23271A43" w14:textId="0B08929A" w:rsidR="00AB7CDB" w:rsidRPr="00BC37B8" w:rsidRDefault="00AB7CDB" w:rsidP="751B7379">
            <w:pPr>
              <w:rPr>
                <w:rFonts w:asciiTheme="minorHAnsi" w:hAnsiTheme="minorHAnsi"/>
                <w:shd w:val="clear" w:color="auto" w:fill="FFFFFF"/>
                <w:lang w:val="de-CH"/>
              </w:rPr>
            </w:pPr>
          </w:p>
        </w:tc>
      </w:tr>
      <w:tr w:rsidR="00AB7CDB" w:rsidRPr="007E2804" w14:paraId="1144E1BF" w14:textId="77777777" w:rsidTr="751B7379">
        <w:tc>
          <w:tcPr>
            <w:tcW w:w="3261" w:type="dxa"/>
          </w:tcPr>
          <w:p w14:paraId="33E02E61" w14:textId="77777777" w:rsidR="00AB7CDB" w:rsidRPr="007E2804" w:rsidRDefault="00AB7CDB" w:rsidP="004D5A42">
            <w:pPr>
              <w:rPr>
                <w:rFonts w:cs="Arial"/>
                <w:bCs/>
                <w:color w:val="252525"/>
                <w:shd w:val="clear" w:color="auto" w:fill="FFFFFF"/>
              </w:rPr>
            </w:pPr>
            <w:r w:rsidRPr="007E2804">
              <w:rPr>
                <w:rFonts w:cs="Arial"/>
                <w:bCs/>
                <w:color w:val="252525"/>
                <w:shd w:val="clear" w:color="auto" w:fill="FFFFFF"/>
              </w:rPr>
              <w:t>Art</w:t>
            </w:r>
          </w:p>
        </w:tc>
        <w:tc>
          <w:tcPr>
            <w:tcW w:w="5811" w:type="dxa"/>
          </w:tcPr>
          <w:p w14:paraId="3A6008F8" w14:textId="74E4A05C" w:rsidR="00AB7CDB" w:rsidRPr="00BC37B8" w:rsidRDefault="04309BFE" w:rsidP="751B7379">
            <w:pPr>
              <w:rPr>
                <w:lang w:val="de-CH"/>
              </w:rPr>
            </w:pPr>
            <w:r w:rsidRPr="007E2804">
              <w:rPr>
                <w:rFonts w:eastAsia="Frutiger 45 Light" w:cs="Frutiger 45 Light"/>
                <w:b/>
                <w:bCs/>
                <w:lang w:val="de-CH"/>
              </w:rPr>
              <w:t>Muss-Ziel</w:t>
            </w:r>
            <w:r w:rsidRPr="007E2804">
              <w:rPr>
                <w:rFonts w:eastAsia="Frutiger 45 Light" w:cs="Frutiger 45 Light"/>
                <w:lang w:val="de-CH"/>
              </w:rPr>
              <w:t>: Ein neuer Benutzeraccount wird erstellt, wenn die E-Mail-Adresse noch nicht existiert.</w:t>
            </w:r>
          </w:p>
        </w:tc>
      </w:tr>
    </w:tbl>
    <w:p w14:paraId="1A951316" w14:textId="5CBD29AF" w:rsidR="00BC37B8" w:rsidRDefault="00BC37B8" w:rsidP="00AB7CDB"/>
    <w:p w14:paraId="5FF50CCB" w14:textId="77777777" w:rsidR="00BC37B8" w:rsidRDefault="00BC37B8">
      <w:pPr>
        <w:spacing w:line="264" w:lineRule="auto"/>
      </w:pPr>
      <w:r>
        <w:br w:type="page"/>
      </w:r>
    </w:p>
    <w:p w14:paraId="79C38473" w14:textId="77777777" w:rsidR="00AB7CDB" w:rsidRDefault="00AB7CDB" w:rsidP="00AB7CDB"/>
    <w:p w14:paraId="6409FD65" w14:textId="3215C782" w:rsidR="00AB7CDB" w:rsidRPr="00AC5494" w:rsidRDefault="00AB7CDB" w:rsidP="00AB7CDB">
      <w:pPr>
        <w:pStyle w:val="berschrift3"/>
      </w:pPr>
      <w:bookmarkStart w:id="11" w:name="_Toc478539141"/>
      <w:bookmarkStart w:id="12" w:name="_Toc188516210"/>
      <w:r>
        <w:t>UC-02</w:t>
      </w:r>
      <w:r w:rsidR="5A625B57">
        <w:t xml:space="preserve"> Benutzer einloggen</w:t>
      </w:r>
      <w:bookmarkEnd w:id="11"/>
      <w:bookmarkEnd w:id="12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AB7CDB" w:rsidRPr="00B24167" w14:paraId="0C8C5A12" w14:textId="77777777" w:rsidTr="751B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6E4AF3B0" w14:textId="77777777" w:rsidR="00AB7CDB" w:rsidRPr="00AB7CDB" w:rsidRDefault="00AB7CDB" w:rsidP="004D5A42">
            <w:pPr>
              <w:rPr>
                <w:rFonts w:asciiTheme="minorHAnsi" w:hAnsiTheme="minorHAnsi"/>
                <w:color w:val="2683C6" w:themeColor="accent6"/>
              </w:rPr>
            </w:pPr>
            <w:r w:rsidRPr="00AB7CDB">
              <w:rPr>
                <w:rFonts w:asciiTheme="minorHAnsi" w:hAnsiTheme="minorHAnsi"/>
                <w:color w:val="2683C6" w:themeColor="accent6"/>
              </w:rPr>
              <w:t>Was</w:t>
            </w:r>
          </w:p>
        </w:tc>
        <w:tc>
          <w:tcPr>
            <w:tcW w:w="5811" w:type="dxa"/>
          </w:tcPr>
          <w:p w14:paraId="4C73ABA3" w14:textId="77777777" w:rsidR="00AB7CDB" w:rsidRPr="00AB7CDB" w:rsidRDefault="00AB7CDB" w:rsidP="004D5A42">
            <w:pPr>
              <w:rPr>
                <w:rFonts w:asciiTheme="minorHAnsi" w:hAnsiTheme="minorHAnsi"/>
                <w:color w:val="2683C6" w:themeColor="accent6"/>
              </w:rPr>
            </w:pPr>
            <w:r w:rsidRPr="00AB7CDB">
              <w:rPr>
                <w:rFonts w:asciiTheme="minorHAnsi" w:hAnsiTheme="minorHAnsi"/>
                <w:color w:val="2683C6" w:themeColor="accent6"/>
              </w:rPr>
              <w:t>Beschreibung</w:t>
            </w:r>
          </w:p>
        </w:tc>
      </w:tr>
      <w:tr w:rsidR="00AB7CDB" w:rsidRPr="00B24167" w14:paraId="7A7E0981" w14:textId="77777777" w:rsidTr="751B7379">
        <w:tc>
          <w:tcPr>
            <w:tcW w:w="3261" w:type="dxa"/>
          </w:tcPr>
          <w:p w14:paraId="7F680D72" w14:textId="77777777" w:rsidR="00AB7CDB" w:rsidRPr="000B0FCF" w:rsidRDefault="00AB7CDB" w:rsidP="004D5A42">
            <w:pPr>
              <w:rPr>
                <w:rFonts w:asciiTheme="minorHAnsi" w:hAnsiTheme="minorHAnsi"/>
              </w:rPr>
            </w:pPr>
            <w:r w:rsidRPr="000B0FCF">
              <w:rPr>
                <w:rFonts w:asciiTheme="minorHAnsi" w:hAnsiTheme="minorHAnsi"/>
              </w:rPr>
              <w:t>Beschreibung</w:t>
            </w:r>
          </w:p>
        </w:tc>
        <w:tc>
          <w:tcPr>
            <w:tcW w:w="5811" w:type="dxa"/>
          </w:tcPr>
          <w:p w14:paraId="55D8D55C" w14:textId="36E2E39A" w:rsidR="00AB7CDB" w:rsidRPr="00BC37B8" w:rsidRDefault="740871DA" w:rsidP="751B7379">
            <w:pPr>
              <w:rPr>
                <w:lang w:val="de-CH"/>
              </w:rPr>
            </w:pPr>
            <w:r w:rsidRPr="751B7379">
              <w:rPr>
                <w:rFonts w:ascii="Calibri" w:eastAsia="Calibri" w:hAnsi="Calibri" w:cs="Calibri"/>
                <w:noProof/>
                <w:lang w:val="de-CH"/>
              </w:rPr>
              <w:t>Der Benutzer meldet sich mit seinen Zugangsdaten (E-Mail und Passwort) im System an.</w:t>
            </w:r>
          </w:p>
        </w:tc>
      </w:tr>
      <w:tr w:rsidR="00AB7CDB" w:rsidRPr="00B24167" w14:paraId="3C0E971A" w14:textId="77777777" w:rsidTr="751B7379">
        <w:tc>
          <w:tcPr>
            <w:tcW w:w="3261" w:type="dxa"/>
          </w:tcPr>
          <w:p w14:paraId="503F86F5" w14:textId="77777777" w:rsidR="00AB7CDB" w:rsidRPr="000B0FCF" w:rsidRDefault="00AB7CDB" w:rsidP="004D5A42">
            <w:pPr>
              <w:rPr>
                <w:rFonts w:asciiTheme="minorHAnsi" w:hAnsiTheme="minorHAnsi"/>
              </w:rPr>
            </w:pPr>
            <w:r w:rsidRPr="000B0FCF">
              <w:rPr>
                <w:rFonts w:asciiTheme="minorHAnsi" w:hAnsiTheme="minorHAnsi"/>
              </w:rPr>
              <w:t>Beteiligte Akteure</w:t>
            </w:r>
          </w:p>
        </w:tc>
        <w:tc>
          <w:tcPr>
            <w:tcW w:w="5811" w:type="dxa"/>
          </w:tcPr>
          <w:p w14:paraId="24CF0DDA" w14:textId="5865360A" w:rsidR="00AB7CDB" w:rsidRPr="00BC37B8" w:rsidRDefault="1595EF14" w:rsidP="751B7379">
            <w:pPr>
              <w:pStyle w:val="Listenabsatz"/>
              <w:numPr>
                <w:ilvl w:val="0"/>
                <w:numId w:val="9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Benutzer: Gibt seine Login-Daten ein.</w:t>
            </w:r>
          </w:p>
          <w:p w14:paraId="302950D4" w14:textId="0F56A13E" w:rsidR="00AB7CDB" w:rsidRPr="00BC37B8" w:rsidRDefault="1595EF14" w:rsidP="751B7379">
            <w:pPr>
              <w:pStyle w:val="Listenabsatz"/>
              <w:numPr>
                <w:ilvl w:val="0"/>
                <w:numId w:val="9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Datenbank: Überprüft, ob die angegebenen Zugangsdaten korrekt sind.</w:t>
            </w:r>
          </w:p>
        </w:tc>
      </w:tr>
      <w:tr w:rsidR="00AB7CDB" w:rsidRPr="00B24167" w14:paraId="48136D9A" w14:textId="77777777" w:rsidTr="751B7379">
        <w:tc>
          <w:tcPr>
            <w:tcW w:w="3261" w:type="dxa"/>
          </w:tcPr>
          <w:p w14:paraId="16C7A23B" w14:textId="77777777" w:rsidR="00AB7CDB" w:rsidRPr="000B0FCF" w:rsidRDefault="00AB7CDB" w:rsidP="004D5A42">
            <w:pPr>
              <w:rPr>
                <w:rFonts w:asciiTheme="minorHAnsi" w:hAnsiTheme="minorHAnsi"/>
              </w:rPr>
            </w:pPr>
            <w:proofErr w:type="spellStart"/>
            <w:r w:rsidRPr="000B0FCF">
              <w:rPr>
                <w:rFonts w:asciiTheme="minorHAnsi" w:hAnsiTheme="minorHAnsi"/>
              </w:rPr>
              <w:t>Verwendete</w:t>
            </w:r>
            <w:proofErr w:type="spellEnd"/>
            <w:r w:rsidRPr="000B0FCF">
              <w:rPr>
                <w:rFonts w:asciiTheme="minorHAnsi" w:hAnsiTheme="minorHAnsi"/>
              </w:rPr>
              <w:t xml:space="preserve"> </w:t>
            </w:r>
            <w:proofErr w:type="spellStart"/>
            <w:r w:rsidRPr="000B0FCF">
              <w:rPr>
                <w:rFonts w:asciiTheme="minorHAnsi" w:hAnsiTheme="minorHAnsi"/>
              </w:rPr>
              <w:t>Anwendungsfälle</w:t>
            </w:r>
            <w:proofErr w:type="spellEnd"/>
            <w:r w:rsidRPr="000B0FCF">
              <w:rPr>
                <w:rFonts w:asciiTheme="minorHAnsi" w:hAnsiTheme="minorHAnsi"/>
              </w:rPr>
              <w:t xml:space="preserve"> (includes)</w:t>
            </w:r>
          </w:p>
        </w:tc>
        <w:tc>
          <w:tcPr>
            <w:tcW w:w="5811" w:type="dxa"/>
          </w:tcPr>
          <w:p w14:paraId="03A7667D" w14:textId="1F0A42BC" w:rsidR="00AB7CDB" w:rsidRPr="000B0FCF" w:rsidRDefault="0D995A17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-</w:t>
            </w:r>
          </w:p>
        </w:tc>
      </w:tr>
      <w:tr w:rsidR="00AB7CDB" w:rsidRPr="00B24167" w14:paraId="6A691AAB" w14:textId="77777777" w:rsidTr="751B7379">
        <w:tc>
          <w:tcPr>
            <w:tcW w:w="3261" w:type="dxa"/>
          </w:tcPr>
          <w:p w14:paraId="2C607C85" w14:textId="77777777" w:rsidR="00AB7CDB" w:rsidRPr="000B0FCF" w:rsidRDefault="00AB7CDB" w:rsidP="004D5A42">
            <w:pPr>
              <w:rPr>
                <w:rFonts w:asciiTheme="minorHAnsi" w:hAnsiTheme="minorHAnsi"/>
              </w:rPr>
            </w:pPr>
            <w:r w:rsidRPr="000B0FCF">
              <w:rPr>
                <w:rFonts w:asciiTheme="minorHAnsi" w:hAnsiTheme="minorHAnsi"/>
              </w:rPr>
              <w:t>Auslöser</w:t>
            </w:r>
          </w:p>
        </w:tc>
        <w:tc>
          <w:tcPr>
            <w:tcW w:w="5811" w:type="dxa"/>
          </w:tcPr>
          <w:p w14:paraId="0C95D06A" w14:textId="758271AE" w:rsidR="00AB7CDB" w:rsidRPr="00BC37B8" w:rsidRDefault="352188DD" w:rsidP="751B7379">
            <w:p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Direkt wenn man die Anwendung aufstartet landet man auf der Log-in Page.</w:t>
            </w:r>
          </w:p>
        </w:tc>
      </w:tr>
      <w:tr w:rsidR="00AB7CDB" w:rsidRPr="00B24167" w14:paraId="3C988AE8" w14:textId="77777777" w:rsidTr="751B7379">
        <w:tc>
          <w:tcPr>
            <w:tcW w:w="3261" w:type="dxa"/>
          </w:tcPr>
          <w:p w14:paraId="5D30F9BF" w14:textId="77777777" w:rsidR="00AB7CDB" w:rsidRPr="000B0FCF" w:rsidRDefault="00AB7CDB" w:rsidP="004D5A42">
            <w:pPr>
              <w:rPr>
                <w:rFonts w:asciiTheme="minorHAnsi" w:hAnsiTheme="minorHAnsi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  <w:t>Vorbedingungen</w:t>
            </w:r>
          </w:p>
        </w:tc>
        <w:tc>
          <w:tcPr>
            <w:tcW w:w="5811" w:type="dxa"/>
          </w:tcPr>
          <w:p w14:paraId="02AF0ADA" w14:textId="1B40E70A" w:rsidR="00AB7CDB" w:rsidRPr="00BC37B8" w:rsidRDefault="02D68A67" w:rsidP="751B7379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Ein Benutzeraccount muss bereits existieren.</w:t>
            </w:r>
          </w:p>
          <w:p w14:paraId="3AE9F63E" w14:textId="53846A48" w:rsidR="00AB7CDB" w:rsidRPr="000B0FCF" w:rsidRDefault="02D68A67" w:rsidP="751B7379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shd w:val="clear" w:color="auto" w:fill="FFFFFF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Die Anwendung muss laufen.</w:t>
            </w:r>
          </w:p>
        </w:tc>
      </w:tr>
      <w:tr w:rsidR="00AB7CDB" w:rsidRPr="00B24167" w14:paraId="71A32687" w14:textId="77777777" w:rsidTr="751B7379">
        <w:tc>
          <w:tcPr>
            <w:tcW w:w="3261" w:type="dxa"/>
          </w:tcPr>
          <w:p w14:paraId="4315ACB7" w14:textId="77777777" w:rsidR="00AB7CDB" w:rsidRPr="000B0FCF" w:rsidRDefault="00AB7CDB" w:rsidP="004D5A42">
            <w:pPr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</w:pPr>
            <w:r w:rsidRPr="000B0FCF">
              <w:rPr>
                <w:rFonts w:asciiTheme="minorHAnsi" w:hAnsiTheme="minorHAnsi" w:cs="Arial"/>
                <w:bCs/>
                <w:color w:val="252525"/>
                <w:shd w:val="clear" w:color="auto" w:fill="FFFFFF"/>
              </w:rPr>
              <w:t>Standardablauf</w:t>
            </w:r>
          </w:p>
        </w:tc>
        <w:tc>
          <w:tcPr>
            <w:tcW w:w="5811" w:type="dxa"/>
          </w:tcPr>
          <w:p w14:paraId="759662A9" w14:textId="399F2A77" w:rsidR="00AB7CDB" w:rsidRPr="00BC37B8" w:rsidRDefault="109926CC" w:rsidP="751B7379">
            <w:pPr>
              <w:pStyle w:val="Listenabsatz"/>
              <w:numPr>
                <w:ilvl w:val="0"/>
                <w:numId w:val="5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Der Benutzer gibt seine E-Mail-Adresse und sein Passwort ein.</w:t>
            </w:r>
          </w:p>
          <w:p w14:paraId="3E05B4E3" w14:textId="029F0380" w:rsidR="00AB7CDB" w:rsidRPr="00BC37B8" w:rsidRDefault="109926CC" w:rsidP="751B7379">
            <w:pPr>
              <w:pStyle w:val="Listenabsatz"/>
              <w:numPr>
                <w:ilvl w:val="0"/>
                <w:numId w:val="5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Das System überprüft die Eingaben:</w:t>
            </w:r>
          </w:p>
          <w:p w14:paraId="754298E3" w14:textId="66636ED0" w:rsidR="00AB7CDB" w:rsidRPr="00BC37B8" w:rsidRDefault="109926CC" w:rsidP="751B7379">
            <w:pPr>
              <w:pStyle w:val="Listenabsatz"/>
              <w:numPr>
                <w:ilvl w:val="1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Falls korrekt: Der Benutzer wird eingeloggt und auf die Übersichtsseite weitergeleitet.</w:t>
            </w:r>
          </w:p>
          <w:p w14:paraId="7F5C993C" w14:textId="578B6392" w:rsidR="00AB7CDB" w:rsidRPr="00BC37B8" w:rsidRDefault="109926CC" w:rsidP="751B7379">
            <w:pPr>
              <w:pStyle w:val="Listenabsatz"/>
              <w:numPr>
                <w:ilvl w:val="1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Falls falsch: Eine Fehlermeldung wird angezeigt, und der Benutzer kann die Eingaben korrigieren.</w:t>
            </w:r>
          </w:p>
          <w:p w14:paraId="318FB86E" w14:textId="132C631B" w:rsidR="00AB7CDB" w:rsidRPr="00BC37B8" w:rsidRDefault="00AB7CDB" w:rsidP="751B7379">
            <w:pPr>
              <w:rPr>
                <w:rFonts w:asciiTheme="minorHAnsi" w:hAnsiTheme="minorHAnsi"/>
                <w:shd w:val="clear" w:color="auto" w:fill="FFFFFF"/>
                <w:lang w:val="de-CH"/>
              </w:rPr>
            </w:pPr>
          </w:p>
        </w:tc>
      </w:tr>
      <w:tr w:rsidR="00AB7CDB" w:rsidRPr="00B24167" w14:paraId="2634C4CF" w14:textId="77777777" w:rsidTr="751B7379">
        <w:tc>
          <w:tcPr>
            <w:tcW w:w="3261" w:type="dxa"/>
          </w:tcPr>
          <w:p w14:paraId="1B0A0FB1" w14:textId="77777777" w:rsidR="00AB7CDB" w:rsidRPr="000B0FCF" w:rsidRDefault="00AB7CDB" w:rsidP="004D5A42">
            <w:pPr>
              <w:rPr>
                <w:rFonts w:cs="Arial"/>
                <w:bCs/>
                <w:color w:val="252525"/>
                <w:shd w:val="clear" w:color="auto" w:fill="FFFFFF"/>
              </w:rPr>
            </w:pPr>
            <w:r w:rsidRPr="000B0FCF">
              <w:rPr>
                <w:rFonts w:cs="Arial"/>
                <w:bCs/>
                <w:color w:val="252525"/>
                <w:shd w:val="clear" w:color="auto" w:fill="FFFFFF"/>
              </w:rPr>
              <w:t>Art</w:t>
            </w:r>
          </w:p>
        </w:tc>
        <w:tc>
          <w:tcPr>
            <w:tcW w:w="5811" w:type="dxa"/>
          </w:tcPr>
          <w:p w14:paraId="6C08BC82" w14:textId="22FA582C" w:rsidR="00AB7CDB" w:rsidRPr="00BC37B8" w:rsidRDefault="2661CE99" w:rsidP="751B7379">
            <w:pPr>
              <w:rPr>
                <w:rFonts w:eastAsia="Frutiger 45 Light" w:cs="Frutiger 45 Light"/>
                <w:shd w:val="clear" w:color="auto" w:fill="FFFFFF"/>
                <w:lang w:val="de-CH"/>
              </w:rPr>
            </w:pPr>
            <w:r w:rsidRPr="751B7379">
              <w:rPr>
                <w:rFonts w:eastAsia="Frutiger 45 Light" w:cs="Frutiger 45 Light"/>
                <w:lang w:val="de-CH"/>
              </w:rPr>
              <w:t>Muss-Ziel: Der Benutzer kann sich erfolgreich einloggen und Zugriff auf seine Daten erhalten.</w:t>
            </w:r>
          </w:p>
        </w:tc>
      </w:tr>
    </w:tbl>
    <w:p w14:paraId="2BD1D1BF" w14:textId="500FD959" w:rsidR="00BC37B8" w:rsidRDefault="00BC37B8"/>
    <w:p w14:paraId="257054D2" w14:textId="77777777" w:rsidR="00BC37B8" w:rsidRDefault="00BC37B8"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BC37B8" w:rsidRPr="00B24167" w14:paraId="4846DDB0" w14:textId="77777777" w:rsidTr="00BC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tcW w:w="3261" w:type="dxa"/>
          </w:tcPr>
          <w:p w14:paraId="507C1CD2" w14:textId="3EDC5331" w:rsidR="00BC37B8" w:rsidRPr="00333DF4" w:rsidRDefault="00BC37B8" w:rsidP="004D5A42">
            <w:pPr>
              <w:rPr>
                <w:rFonts w:cs="Arial"/>
                <w:bCs/>
                <w:color w:val="252525"/>
                <w:shd w:val="clear" w:color="auto" w:fill="FFFFFF"/>
                <w:lang w:val="de-CH"/>
              </w:rPr>
            </w:pPr>
          </w:p>
        </w:tc>
        <w:tc>
          <w:tcPr>
            <w:tcW w:w="5811" w:type="dxa"/>
          </w:tcPr>
          <w:p w14:paraId="446A979B" w14:textId="77777777" w:rsidR="00BC37B8" w:rsidRPr="00333DF4" w:rsidRDefault="00BC37B8" w:rsidP="751B7379">
            <w:pPr>
              <w:rPr>
                <w:rFonts w:eastAsia="Frutiger 45 Light" w:cs="Frutiger 45 Light"/>
                <w:lang w:val="de-CH"/>
              </w:rPr>
            </w:pPr>
          </w:p>
        </w:tc>
      </w:tr>
    </w:tbl>
    <w:p w14:paraId="19C6246B" w14:textId="472F3EE3" w:rsidR="00AB7CDB" w:rsidRPr="00AC5494" w:rsidRDefault="62E681FB" w:rsidP="751B7379">
      <w:pPr>
        <w:pStyle w:val="berschrift3"/>
      </w:pPr>
      <w:bookmarkStart w:id="13" w:name="_Toc188516211"/>
      <w:r>
        <w:t>UC-03</w:t>
      </w:r>
      <w:r w:rsidR="6B11C72B">
        <w:t xml:space="preserve"> Passwörter anzeigen lassen</w:t>
      </w:r>
      <w:bookmarkEnd w:id="13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751B7379" w14:paraId="5B77D1E5" w14:textId="77777777" w:rsidTr="751B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61" w:type="dxa"/>
          </w:tcPr>
          <w:p w14:paraId="25237799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Was</w:t>
            </w:r>
          </w:p>
        </w:tc>
        <w:tc>
          <w:tcPr>
            <w:tcW w:w="5811" w:type="dxa"/>
          </w:tcPr>
          <w:p w14:paraId="522E8C77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Beschreibung</w:t>
            </w:r>
          </w:p>
        </w:tc>
      </w:tr>
      <w:tr w:rsidR="751B7379" w14:paraId="6C46F1AF" w14:textId="77777777" w:rsidTr="751B7379">
        <w:trPr>
          <w:trHeight w:val="300"/>
        </w:trPr>
        <w:tc>
          <w:tcPr>
            <w:tcW w:w="3261" w:type="dxa"/>
          </w:tcPr>
          <w:p w14:paraId="1CE6D476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Beschreibung</w:t>
            </w:r>
          </w:p>
        </w:tc>
        <w:tc>
          <w:tcPr>
            <w:tcW w:w="5811" w:type="dxa"/>
          </w:tcPr>
          <w:p w14:paraId="2FC28801" w14:textId="17636663" w:rsidR="0BE1B3F3" w:rsidRPr="00BC37B8" w:rsidRDefault="0BE1B3F3" w:rsidP="751B7379">
            <w:pPr>
              <w:rPr>
                <w:rFonts w:asciiTheme="minorHAnsi" w:hAnsiTheme="minorHAnsi"/>
                <w:noProof/>
                <w:lang w:val="de-CH"/>
              </w:rPr>
            </w:pPr>
            <w:r w:rsidRPr="00BC37B8">
              <w:rPr>
                <w:rFonts w:asciiTheme="minorHAnsi" w:hAnsiTheme="minorHAnsi"/>
                <w:noProof/>
                <w:lang w:val="de-CH"/>
              </w:rPr>
              <w:t>Die Passwörter werden alle schön in einer Tabelle dargestellt angezeigt mit den Dazugehörigen Login Daten und Name der Anwendung.</w:t>
            </w:r>
          </w:p>
        </w:tc>
      </w:tr>
      <w:tr w:rsidR="751B7379" w14:paraId="28909C9E" w14:textId="77777777" w:rsidTr="751B7379">
        <w:trPr>
          <w:trHeight w:val="300"/>
        </w:trPr>
        <w:tc>
          <w:tcPr>
            <w:tcW w:w="3261" w:type="dxa"/>
          </w:tcPr>
          <w:p w14:paraId="42DC7A2E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Beteiligte Akteure</w:t>
            </w:r>
          </w:p>
        </w:tc>
        <w:tc>
          <w:tcPr>
            <w:tcW w:w="5811" w:type="dxa"/>
          </w:tcPr>
          <w:p w14:paraId="6FDC86CA" w14:textId="1371C6F5" w:rsidR="6AB7C4EE" w:rsidRPr="00BC37B8" w:rsidRDefault="6AB7C4EE" w:rsidP="751B7379">
            <w:pPr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 xml:space="preserve">Benutzer: </w:t>
            </w:r>
            <w:r w:rsidR="05B83A39" w:rsidRPr="751B7379">
              <w:rPr>
                <w:rFonts w:ascii="Calibri" w:eastAsia="Calibri" w:hAnsi="Calibri" w:cs="Calibri"/>
                <w:lang w:val="de-CH"/>
              </w:rPr>
              <w:t>Klickt auf das Schlüssel Symbol.</w:t>
            </w:r>
          </w:p>
          <w:p w14:paraId="77B97F0F" w14:textId="76509084" w:rsidR="6AB7C4EE" w:rsidRPr="00BC37B8" w:rsidRDefault="6AB7C4EE" w:rsidP="751B7379">
            <w:pPr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Datenbank: Liefert die gespeicherten Login-Daten und Passwörter.</w:t>
            </w:r>
          </w:p>
        </w:tc>
      </w:tr>
      <w:tr w:rsidR="751B7379" w14:paraId="6293AAF9" w14:textId="77777777" w:rsidTr="751B7379">
        <w:trPr>
          <w:trHeight w:val="300"/>
        </w:trPr>
        <w:tc>
          <w:tcPr>
            <w:tcW w:w="3261" w:type="dxa"/>
          </w:tcPr>
          <w:p w14:paraId="2F2DB5F3" w14:textId="77777777" w:rsidR="751B7379" w:rsidRDefault="751B7379" w:rsidP="751B7379">
            <w:pPr>
              <w:rPr>
                <w:rFonts w:asciiTheme="minorHAnsi" w:hAnsiTheme="minorHAnsi"/>
              </w:rPr>
            </w:pPr>
            <w:proofErr w:type="spellStart"/>
            <w:r w:rsidRPr="751B7379">
              <w:rPr>
                <w:rFonts w:asciiTheme="minorHAnsi" w:hAnsiTheme="minorHAnsi"/>
              </w:rPr>
              <w:t>Verwendete</w:t>
            </w:r>
            <w:proofErr w:type="spellEnd"/>
            <w:r w:rsidRPr="751B7379">
              <w:rPr>
                <w:rFonts w:asciiTheme="minorHAnsi" w:hAnsiTheme="minorHAnsi"/>
              </w:rPr>
              <w:t xml:space="preserve"> </w:t>
            </w:r>
            <w:proofErr w:type="spellStart"/>
            <w:r w:rsidRPr="751B7379">
              <w:rPr>
                <w:rFonts w:asciiTheme="minorHAnsi" w:hAnsiTheme="minorHAnsi"/>
              </w:rPr>
              <w:t>Anwendungsfälle</w:t>
            </w:r>
            <w:proofErr w:type="spellEnd"/>
            <w:r w:rsidRPr="751B7379">
              <w:rPr>
                <w:rFonts w:asciiTheme="minorHAnsi" w:hAnsiTheme="minorHAnsi"/>
              </w:rPr>
              <w:t xml:space="preserve"> (includes)</w:t>
            </w:r>
          </w:p>
        </w:tc>
        <w:tc>
          <w:tcPr>
            <w:tcW w:w="5811" w:type="dxa"/>
          </w:tcPr>
          <w:p w14:paraId="2DA838D9" w14:textId="77777777" w:rsidR="751B7379" w:rsidRDefault="751B7379" w:rsidP="751B7379">
            <w:pPr>
              <w:rPr>
                <w:rFonts w:asciiTheme="minorHAnsi" w:hAnsiTheme="minorHAnsi"/>
              </w:rPr>
            </w:pPr>
          </w:p>
        </w:tc>
      </w:tr>
      <w:tr w:rsidR="751B7379" w14:paraId="35FFB1B6" w14:textId="77777777" w:rsidTr="751B7379">
        <w:trPr>
          <w:trHeight w:val="300"/>
        </w:trPr>
        <w:tc>
          <w:tcPr>
            <w:tcW w:w="3261" w:type="dxa"/>
          </w:tcPr>
          <w:p w14:paraId="64B4A179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Auslöser</w:t>
            </w:r>
          </w:p>
        </w:tc>
        <w:tc>
          <w:tcPr>
            <w:tcW w:w="5811" w:type="dxa"/>
          </w:tcPr>
          <w:p w14:paraId="37287192" w14:textId="239B26B2" w:rsidR="00945E60" w:rsidRPr="00BC37B8" w:rsidRDefault="00945E60" w:rsidP="751B7379">
            <w:p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Der Benutzer klickt auf das Schlüssel Symbol.</w:t>
            </w:r>
          </w:p>
        </w:tc>
      </w:tr>
      <w:tr w:rsidR="751B7379" w14:paraId="37C7F0DF" w14:textId="77777777" w:rsidTr="751B7379">
        <w:trPr>
          <w:trHeight w:val="300"/>
        </w:trPr>
        <w:tc>
          <w:tcPr>
            <w:tcW w:w="3261" w:type="dxa"/>
          </w:tcPr>
          <w:p w14:paraId="345CB6E1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Vorbedingungen</w:t>
            </w:r>
          </w:p>
        </w:tc>
        <w:tc>
          <w:tcPr>
            <w:tcW w:w="5811" w:type="dxa"/>
          </w:tcPr>
          <w:p w14:paraId="0DE1DCC1" w14:textId="7F78B28A" w:rsidR="6969067F" w:rsidRDefault="6969067F" w:rsidP="751B7379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Die Anwendung läuft</w:t>
            </w:r>
          </w:p>
          <w:p w14:paraId="5A3F5ED4" w14:textId="20D0EB92" w:rsidR="6969067F" w:rsidRDefault="6969067F" w:rsidP="751B7379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Der Benutzer ist eingeloggt</w:t>
            </w:r>
          </w:p>
        </w:tc>
      </w:tr>
      <w:tr w:rsidR="751B7379" w14:paraId="06A2DD1A" w14:textId="77777777" w:rsidTr="751B7379">
        <w:trPr>
          <w:trHeight w:val="300"/>
        </w:trPr>
        <w:tc>
          <w:tcPr>
            <w:tcW w:w="3261" w:type="dxa"/>
          </w:tcPr>
          <w:p w14:paraId="61FAA5DC" w14:textId="77777777" w:rsidR="751B7379" w:rsidRDefault="751B7379" w:rsidP="751B7379">
            <w:p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Standardablauf</w:t>
            </w:r>
          </w:p>
        </w:tc>
        <w:tc>
          <w:tcPr>
            <w:tcW w:w="5811" w:type="dxa"/>
          </w:tcPr>
          <w:p w14:paraId="55D5DF99" w14:textId="705804B0" w:rsidR="0BE74EB5" w:rsidRPr="00BC37B8" w:rsidRDefault="0BE74EB5" w:rsidP="751B7379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Der Benutzer klickt das Schlüssel Symbol an.</w:t>
            </w:r>
          </w:p>
          <w:p w14:paraId="21DA892C" w14:textId="465C758E" w:rsidR="0BE74EB5" w:rsidRPr="00BC37B8" w:rsidRDefault="0BE74EB5" w:rsidP="751B7379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Die Anwendung fordert die Daten aus der Datenbank an.</w:t>
            </w:r>
          </w:p>
          <w:p w14:paraId="4127EE86" w14:textId="2A595D34" w:rsidR="37B81DCE" w:rsidRPr="00BC37B8" w:rsidRDefault="37B81DCE" w:rsidP="751B7379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  <w:lang w:val="de-CH"/>
              </w:rPr>
            </w:pPr>
            <w:r w:rsidRPr="00BC37B8">
              <w:rPr>
                <w:rFonts w:asciiTheme="minorHAnsi" w:hAnsiTheme="minorHAnsi"/>
                <w:lang w:val="de-CH"/>
              </w:rPr>
              <w:t>Die Datenbank liefert die Daten und die Daten werden angezeigt.</w:t>
            </w:r>
          </w:p>
        </w:tc>
      </w:tr>
      <w:tr w:rsidR="751B7379" w14:paraId="1407E634" w14:textId="77777777" w:rsidTr="751B7379">
        <w:trPr>
          <w:trHeight w:val="300"/>
        </w:trPr>
        <w:tc>
          <w:tcPr>
            <w:tcW w:w="3261" w:type="dxa"/>
          </w:tcPr>
          <w:p w14:paraId="2370026E" w14:textId="77777777" w:rsidR="751B7379" w:rsidRDefault="751B7379" w:rsidP="751B7379">
            <w:pPr>
              <w:rPr>
                <w:rFonts w:cs="Arial"/>
                <w:color w:val="252525"/>
              </w:rPr>
            </w:pPr>
            <w:r w:rsidRPr="751B7379">
              <w:rPr>
                <w:rFonts w:cs="Arial"/>
                <w:color w:val="252525"/>
              </w:rPr>
              <w:t>Art</w:t>
            </w:r>
          </w:p>
        </w:tc>
        <w:tc>
          <w:tcPr>
            <w:tcW w:w="5811" w:type="dxa"/>
          </w:tcPr>
          <w:p w14:paraId="63A5B127" w14:textId="3E26B0F3" w:rsidR="5326A040" w:rsidRPr="00BC37B8" w:rsidRDefault="5326A040" w:rsidP="751B7379">
            <w:pPr>
              <w:rPr>
                <w:rFonts w:eastAsia="Frutiger 45 Light" w:cs="Frutiger 45 Light"/>
                <w:lang w:val="de-CH"/>
              </w:rPr>
            </w:pPr>
            <w:r w:rsidRPr="751B7379">
              <w:rPr>
                <w:rFonts w:eastAsia="Frutiger 45 Light" w:cs="Frutiger 45 Light"/>
                <w:lang w:val="de-CH"/>
              </w:rPr>
              <w:t>Muss-Ziel: Der Benutzer kann seine gespeicherten Passwörter einsehen.</w:t>
            </w:r>
          </w:p>
        </w:tc>
      </w:tr>
    </w:tbl>
    <w:p w14:paraId="6C31B1DA" w14:textId="26BB1343" w:rsidR="00BC37B8" w:rsidRDefault="00BC37B8" w:rsidP="751B7379"/>
    <w:p w14:paraId="7DB51387" w14:textId="6172C3D8" w:rsidR="00AB7CDB" w:rsidRPr="00AC5494" w:rsidRDefault="00BC37B8" w:rsidP="00BC37B8">
      <w:pPr>
        <w:spacing w:line="264" w:lineRule="auto"/>
      </w:pPr>
      <w:r>
        <w:br w:type="page"/>
      </w:r>
    </w:p>
    <w:p w14:paraId="6640E62C" w14:textId="68865306" w:rsidR="00AB7CDB" w:rsidRPr="00AC5494" w:rsidRDefault="632BD4D1" w:rsidP="751B7379">
      <w:pPr>
        <w:pStyle w:val="berschrift3"/>
      </w:pPr>
      <w:bookmarkStart w:id="14" w:name="_Toc188516212"/>
      <w:r>
        <w:lastRenderedPageBreak/>
        <w:t>UC-0</w:t>
      </w:r>
      <w:r w:rsidR="0369D713">
        <w:t>4</w:t>
      </w:r>
      <w:r w:rsidR="104590AA">
        <w:t xml:space="preserve"> Neue Passwörter erstellen</w:t>
      </w:r>
      <w:bookmarkEnd w:id="14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751B7379" w14:paraId="1D315A09" w14:textId="77777777" w:rsidTr="751B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61" w:type="dxa"/>
          </w:tcPr>
          <w:p w14:paraId="4E9F00BD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Was</w:t>
            </w:r>
          </w:p>
        </w:tc>
        <w:tc>
          <w:tcPr>
            <w:tcW w:w="5811" w:type="dxa"/>
          </w:tcPr>
          <w:p w14:paraId="62CB8444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Beschreibung</w:t>
            </w:r>
          </w:p>
        </w:tc>
      </w:tr>
      <w:tr w:rsidR="751B7379" w14:paraId="3C679AC0" w14:textId="77777777" w:rsidTr="751B7379">
        <w:trPr>
          <w:trHeight w:val="300"/>
        </w:trPr>
        <w:tc>
          <w:tcPr>
            <w:tcW w:w="3261" w:type="dxa"/>
          </w:tcPr>
          <w:p w14:paraId="504D140D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Beschreibung</w:t>
            </w:r>
          </w:p>
        </w:tc>
        <w:tc>
          <w:tcPr>
            <w:tcW w:w="5811" w:type="dxa"/>
          </w:tcPr>
          <w:p w14:paraId="252138D9" w14:textId="116E4431" w:rsidR="515BEF05" w:rsidRPr="00BC37B8" w:rsidRDefault="515BEF05" w:rsidP="751B7379">
            <w:pPr>
              <w:rPr>
                <w:lang w:val="de-CH"/>
              </w:rPr>
            </w:pPr>
            <w:r w:rsidRPr="751B7379">
              <w:rPr>
                <w:rFonts w:ascii="Calibri" w:eastAsia="Calibri" w:hAnsi="Calibri" w:cs="Calibri"/>
                <w:noProof/>
                <w:lang w:val="de-CH"/>
              </w:rPr>
              <w:t>Der Benutzer kann neue Passwörter erstellen und in der Datenbank speichern.</w:t>
            </w:r>
          </w:p>
        </w:tc>
      </w:tr>
      <w:tr w:rsidR="751B7379" w14:paraId="5FDB60DE" w14:textId="77777777" w:rsidTr="751B7379">
        <w:trPr>
          <w:trHeight w:val="300"/>
        </w:trPr>
        <w:tc>
          <w:tcPr>
            <w:tcW w:w="3261" w:type="dxa"/>
          </w:tcPr>
          <w:p w14:paraId="0B55CAA5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Beteiligte Akteure</w:t>
            </w:r>
          </w:p>
        </w:tc>
        <w:tc>
          <w:tcPr>
            <w:tcW w:w="5811" w:type="dxa"/>
          </w:tcPr>
          <w:p w14:paraId="137AA6C6" w14:textId="66FEC04D" w:rsidR="7421CC4B" w:rsidRPr="00BC37B8" w:rsidRDefault="7421CC4B" w:rsidP="751B7379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Benutzer: Gibt die neuen Informationen (Anwendung, Login-Daten, Passwort) ein.</w:t>
            </w:r>
          </w:p>
          <w:p w14:paraId="4A6B6EE1" w14:textId="44E24F31" w:rsidR="7421CC4B" w:rsidRPr="00BC37B8" w:rsidRDefault="7421CC4B" w:rsidP="751B7379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Datenbank: Speichert die eingegebenen Informationen.</w:t>
            </w:r>
          </w:p>
        </w:tc>
      </w:tr>
      <w:tr w:rsidR="751B7379" w14:paraId="6846595C" w14:textId="77777777" w:rsidTr="751B7379">
        <w:trPr>
          <w:trHeight w:val="300"/>
        </w:trPr>
        <w:tc>
          <w:tcPr>
            <w:tcW w:w="3261" w:type="dxa"/>
          </w:tcPr>
          <w:p w14:paraId="0BC0F25A" w14:textId="77777777" w:rsidR="751B7379" w:rsidRDefault="751B7379" w:rsidP="751B7379">
            <w:pPr>
              <w:rPr>
                <w:rFonts w:asciiTheme="minorHAnsi" w:hAnsiTheme="minorHAnsi"/>
              </w:rPr>
            </w:pPr>
            <w:proofErr w:type="spellStart"/>
            <w:r w:rsidRPr="751B7379">
              <w:rPr>
                <w:rFonts w:asciiTheme="minorHAnsi" w:hAnsiTheme="minorHAnsi"/>
              </w:rPr>
              <w:t>Verwendete</w:t>
            </w:r>
            <w:proofErr w:type="spellEnd"/>
            <w:r w:rsidRPr="751B7379">
              <w:rPr>
                <w:rFonts w:asciiTheme="minorHAnsi" w:hAnsiTheme="minorHAnsi"/>
              </w:rPr>
              <w:t xml:space="preserve"> </w:t>
            </w:r>
            <w:proofErr w:type="spellStart"/>
            <w:r w:rsidRPr="751B7379">
              <w:rPr>
                <w:rFonts w:asciiTheme="minorHAnsi" w:hAnsiTheme="minorHAnsi"/>
              </w:rPr>
              <w:t>Anwendungsfälle</w:t>
            </w:r>
            <w:proofErr w:type="spellEnd"/>
            <w:r w:rsidRPr="751B7379">
              <w:rPr>
                <w:rFonts w:asciiTheme="minorHAnsi" w:hAnsiTheme="minorHAnsi"/>
              </w:rPr>
              <w:t xml:space="preserve"> (includes)</w:t>
            </w:r>
          </w:p>
        </w:tc>
        <w:tc>
          <w:tcPr>
            <w:tcW w:w="5811" w:type="dxa"/>
          </w:tcPr>
          <w:p w14:paraId="4A622856" w14:textId="77777777" w:rsidR="751B7379" w:rsidRDefault="751B7379" w:rsidP="751B7379">
            <w:pPr>
              <w:rPr>
                <w:rFonts w:asciiTheme="minorHAnsi" w:hAnsiTheme="minorHAnsi"/>
              </w:rPr>
            </w:pPr>
          </w:p>
        </w:tc>
      </w:tr>
      <w:tr w:rsidR="751B7379" w14:paraId="41BFB6FA" w14:textId="77777777" w:rsidTr="751B7379">
        <w:trPr>
          <w:trHeight w:val="300"/>
        </w:trPr>
        <w:tc>
          <w:tcPr>
            <w:tcW w:w="3261" w:type="dxa"/>
          </w:tcPr>
          <w:p w14:paraId="722333A2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Auslöser</w:t>
            </w:r>
          </w:p>
        </w:tc>
        <w:tc>
          <w:tcPr>
            <w:tcW w:w="5811" w:type="dxa"/>
          </w:tcPr>
          <w:p w14:paraId="362D1489" w14:textId="42E52973" w:rsidR="36FD40F9" w:rsidRPr="00BC37B8" w:rsidRDefault="36FD40F9" w:rsidP="751B7379">
            <w:pPr>
              <w:rPr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Der Benutzer wählt die Funktion „Neues Passwort erstellen“ aus.</w:t>
            </w:r>
          </w:p>
        </w:tc>
      </w:tr>
      <w:tr w:rsidR="751B7379" w14:paraId="251E0D8A" w14:textId="77777777" w:rsidTr="751B7379">
        <w:trPr>
          <w:trHeight w:val="300"/>
        </w:trPr>
        <w:tc>
          <w:tcPr>
            <w:tcW w:w="3261" w:type="dxa"/>
          </w:tcPr>
          <w:p w14:paraId="12E30815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Vorbedingungen</w:t>
            </w:r>
          </w:p>
        </w:tc>
        <w:tc>
          <w:tcPr>
            <w:tcW w:w="5811" w:type="dxa"/>
          </w:tcPr>
          <w:p w14:paraId="466C5565" w14:textId="7F78B28A" w:rsidR="668EFA4F" w:rsidRDefault="668EFA4F" w:rsidP="751B7379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Die Anwendung läuft</w:t>
            </w:r>
          </w:p>
          <w:p w14:paraId="4E00724E" w14:textId="20D0EB92" w:rsidR="668EFA4F" w:rsidRDefault="668EFA4F" w:rsidP="751B7379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Der Benutzer ist eingeloggt</w:t>
            </w:r>
          </w:p>
          <w:p w14:paraId="75B14160" w14:textId="29ED883C" w:rsidR="751B7379" w:rsidRDefault="751B7379" w:rsidP="751B7379">
            <w:pPr>
              <w:rPr>
                <w:rFonts w:asciiTheme="minorHAnsi" w:hAnsiTheme="minorHAnsi" w:cs="Arial"/>
                <w:color w:val="252525"/>
              </w:rPr>
            </w:pPr>
          </w:p>
        </w:tc>
      </w:tr>
      <w:tr w:rsidR="751B7379" w14:paraId="25A2FA75" w14:textId="77777777" w:rsidTr="751B7379">
        <w:trPr>
          <w:trHeight w:val="300"/>
        </w:trPr>
        <w:tc>
          <w:tcPr>
            <w:tcW w:w="3261" w:type="dxa"/>
          </w:tcPr>
          <w:p w14:paraId="18769864" w14:textId="77777777" w:rsidR="751B7379" w:rsidRDefault="751B7379" w:rsidP="751B7379">
            <w:p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Standardablauf</w:t>
            </w:r>
          </w:p>
        </w:tc>
        <w:tc>
          <w:tcPr>
            <w:tcW w:w="5811" w:type="dxa"/>
          </w:tcPr>
          <w:p w14:paraId="6D25AD62" w14:textId="6DA0BEB0" w:rsidR="005E1C81" w:rsidRPr="00BC37B8" w:rsidRDefault="005E1C81" w:rsidP="751B7379">
            <w:pPr>
              <w:pStyle w:val="Listenabsatz"/>
              <w:numPr>
                <w:ilvl w:val="0"/>
                <w:numId w:val="1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Der Benutzer wählt die Option „Neues Passwort erstellen“.</w:t>
            </w:r>
          </w:p>
          <w:p w14:paraId="277ACCBA" w14:textId="14135476" w:rsidR="005E1C81" w:rsidRPr="00BC37B8" w:rsidRDefault="005E1C81" w:rsidP="60AEAB8B">
            <w:pPr>
              <w:pStyle w:val="Listenabsatz"/>
              <w:numPr>
                <w:ilvl w:val="0"/>
                <w:numId w:val="1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Der Benutzer gibt die erforderlichen Informationen ein (z. B. Anwendung, Login-Daten).</w:t>
            </w:r>
          </w:p>
          <w:p w14:paraId="66439FC7" w14:textId="0985F2F5" w:rsidR="005E1C81" w:rsidRPr="00BC37B8" w:rsidRDefault="005E1C81" w:rsidP="751B7379">
            <w:pPr>
              <w:pStyle w:val="Listenabsatz"/>
              <w:numPr>
                <w:ilvl w:val="0"/>
                <w:numId w:val="1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751B7379">
              <w:rPr>
                <w:rFonts w:ascii="Calibri" w:eastAsia="Calibri" w:hAnsi="Calibri" w:cs="Calibri"/>
                <w:lang w:val="de-CH"/>
              </w:rPr>
              <w:t>Das System speichert die Daten sicher in der Datenbank.</w:t>
            </w:r>
          </w:p>
        </w:tc>
      </w:tr>
      <w:tr w:rsidR="751B7379" w14:paraId="07FBCD3D" w14:textId="77777777" w:rsidTr="751B7379">
        <w:trPr>
          <w:trHeight w:val="300"/>
        </w:trPr>
        <w:tc>
          <w:tcPr>
            <w:tcW w:w="3261" w:type="dxa"/>
          </w:tcPr>
          <w:p w14:paraId="6819DDA2" w14:textId="77777777" w:rsidR="751B7379" w:rsidRDefault="751B7379" w:rsidP="751B7379">
            <w:pPr>
              <w:rPr>
                <w:rFonts w:cs="Arial"/>
                <w:color w:val="252525"/>
              </w:rPr>
            </w:pPr>
            <w:r w:rsidRPr="751B7379">
              <w:rPr>
                <w:rFonts w:cs="Arial"/>
                <w:color w:val="252525"/>
              </w:rPr>
              <w:t>Art</w:t>
            </w:r>
          </w:p>
        </w:tc>
        <w:tc>
          <w:tcPr>
            <w:tcW w:w="5811" w:type="dxa"/>
          </w:tcPr>
          <w:p w14:paraId="289A8753" w14:textId="43746AC1" w:rsidR="751B7379" w:rsidRPr="00BC37B8" w:rsidRDefault="6845D471" w:rsidP="751B7379">
            <w:pPr>
              <w:rPr>
                <w:rFonts w:eastAsia="Frutiger 45 Light" w:cs="Frutiger 45 Light"/>
                <w:lang w:val="de-CH"/>
              </w:rPr>
            </w:pPr>
            <w:r w:rsidRPr="60AEAB8B">
              <w:rPr>
                <w:rFonts w:eastAsia="Frutiger 45 Light" w:cs="Frutiger 45 Light"/>
                <w:lang w:val="de-CH"/>
              </w:rPr>
              <w:t>Muss-Ziel: Der Benutzer kann neue Passwörter hinzufügen.</w:t>
            </w:r>
          </w:p>
        </w:tc>
      </w:tr>
    </w:tbl>
    <w:p w14:paraId="29F2DE12" w14:textId="592BC0C5" w:rsidR="00BC37B8" w:rsidRDefault="00BC37B8" w:rsidP="00AB7CDB"/>
    <w:p w14:paraId="7E8F209A" w14:textId="77777777" w:rsidR="00BC37B8" w:rsidRDefault="00BC37B8">
      <w:pPr>
        <w:spacing w:line="264" w:lineRule="auto"/>
      </w:pPr>
      <w:r>
        <w:br w:type="page"/>
      </w:r>
    </w:p>
    <w:p w14:paraId="6D971C76" w14:textId="77777777" w:rsidR="00AB7CDB" w:rsidRPr="00AC5494" w:rsidRDefault="00AB7CDB" w:rsidP="00AB7CDB"/>
    <w:p w14:paraId="267A1642" w14:textId="5C8AAEA6" w:rsidR="775FCBCC" w:rsidRDefault="775FCBCC" w:rsidP="751B7379">
      <w:pPr>
        <w:pStyle w:val="berschrift3"/>
      </w:pPr>
      <w:bookmarkStart w:id="15" w:name="_Toc188516213"/>
      <w:r>
        <w:t>UC-0</w:t>
      </w:r>
      <w:r w:rsidR="64088BAF">
        <w:t>5</w:t>
      </w:r>
      <w:r>
        <w:t xml:space="preserve"> Passwort Löschen</w:t>
      </w:r>
      <w:bookmarkEnd w:id="15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751B7379" w14:paraId="5684FFF5" w14:textId="77777777" w:rsidTr="751B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261" w:type="dxa"/>
          </w:tcPr>
          <w:p w14:paraId="1BEB4EA1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Was</w:t>
            </w:r>
          </w:p>
        </w:tc>
        <w:tc>
          <w:tcPr>
            <w:tcW w:w="5811" w:type="dxa"/>
          </w:tcPr>
          <w:p w14:paraId="735593A3" w14:textId="77777777" w:rsidR="751B7379" w:rsidRDefault="751B7379" w:rsidP="751B7379">
            <w:pPr>
              <w:rPr>
                <w:rFonts w:asciiTheme="minorHAnsi" w:hAnsiTheme="minorHAnsi"/>
                <w:color w:val="2683C6" w:themeColor="accent6"/>
              </w:rPr>
            </w:pPr>
            <w:r w:rsidRPr="751B7379">
              <w:rPr>
                <w:rFonts w:asciiTheme="minorHAnsi" w:hAnsiTheme="minorHAnsi"/>
                <w:color w:val="2683C6" w:themeColor="accent6"/>
              </w:rPr>
              <w:t>Beschreibung</w:t>
            </w:r>
          </w:p>
        </w:tc>
      </w:tr>
      <w:tr w:rsidR="751B7379" w14:paraId="5EEA1152" w14:textId="77777777" w:rsidTr="751B7379">
        <w:trPr>
          <w:trHeight w:val="300"/>
        </w:trPr>
        <w:tc>
          <w:tcPr>
            <w:tcW w:w="3261" w:type="dxa"/>
          </w:tcPr>
          <w:p w14:paraId="6793D1DF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Beschreibung</w:t>
            </w:r>
          </w:p>
        </w:tc>
        <w:tc>
          <w:tcPr>
            <w:tcW w:w="5811" w:type="dxa"/>
          </w:tcPr>
          <w:p w14:paraId="746FF946" w14:textId="56F5126E" w:rsidR="751B7379" w:rsidRPr="004D5A42" w:rsidRDefault="457A3C74" w:rsidP="751B7379">
            <w:pPr>
              <w:rPr>
                <w:lang w:val="de-CH"/>
              </w:rPr>
            </w:pPr>
            <w:r w:rsidRPr="60AEAB8B">
              <w:rPr>
                <w:rFonts w:ascii="Calibri" w:eastAsia="Calibri" w:hAnsi="Calibri" w:cs="Calibri"/>
                <w:noProof/>
                <w:lang w:val="de-CH"/>
              </w:rPr>
              <w:t>Der Benutzer kann gespeicherte Passwörter aus der Datenbank entfernen.</w:t>
            </w:r>
          </w:p>
        </w:tc>
      </w:tr>
      <w:tr w:rsidR="751B7379" w14:paraId="3E6F169B" w14:textId="77777777" w:rsidTr="751B7379">
        <w:trPr>
          <w:trHeight w:val="300"/>
        </w:trPr>
        <w:tc>
          <w:tcPr>
            <w:tcW w:w="3261" w:type="dxa"/>
          </w:tcPr>
          <w:p w14:paraId="4D3F85AC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Beteiligte Akteure</w:t>
            </w:r>
          </w:p>
        </w:tc>
        <w:tc>
          <w:tcPr>
            <w:tcW w:w="5811" w:type="dxa"/>
          </w:tcPr>
          <w:p w14:paraId="09138902" w14:textId="728D53BE" w:rsidR="5A13D860" w:rsidRPr="00BC37B8" w:rsidRDefault="5A13D860" w:rsidP="60AEAB8B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60AEAB8B">
              <w:rPr>
                <w:rFonts w:ascii="Calibri" w:eastAsia="Calibri" w:hAnsi="Calibri" w:cs="Calibri"/>
                <w:lang w:val="de-CH"/>
              </w:rPr>
              <w:t xml:space="preserve">Benutzer: Wählt das </w:t>
            </w:r>
            <w:proofErr w:type="gramStart"/>
            <w:r w:rsidRPr="60AEAB8B">
              <w:rPr>
                <w:rFonts w:ascii="Calibri" w:eastAsia="Calibri" w:hAnsi="Calibri" w:cs="Calibri"/>
                <w:lang w:val="de-CH"/>
              </w:rPr>
              <w:t>zu löschende Passwort</w:t>
            </w:r>
            <w:proofErr w:type="gramEnd"/>
            <w:r w:rsidRPr="60AEAB8B">
              <w:rPr>
                <w:rFonts w:ascii="Calibri" w:eastAsia="Calibri" w:hAnsi="Calibri" w:cs="Calibri"/>
                <w:lang w:val="de-CH"/>
              </w:rPr>
              <w:t xml:space="preserve"> aus.</w:t>
            </w:r>
          </w:p>
          <w:p w14:paraId="3D224410" w14:textId="4EDDBC75" w:rsidR="751B7379" w:rsidRPr="00BC37B8" w:rsidRDefault="5A13D860" w:rsidP="60AEAB8B">
            <w:pPr>
              <w:pStyle w:val="Listenabsatz"/>
              <w:numPr>
                <w:ilvl w:val="0"/>
                <w:numId w:val="7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60AEAB8B">
              <w:rPr>
                <w:rFonts w:ascii="Calibri" w:eastAsia="Calibri" w:hAnsi="Calibri" w:cs="Calibri"/>
                <w:lang w:val="de-CH"/>
              </w:rPr>
              <w:t>Datenbank: Entfernt das Passwort aus der gespeicherten Liste.</w:t>
            </w:r>
          </w:p>
        </w:tc>
      </w:tr>
      <w:tr w:rsidR="751B7379" w14:paraId="3BD1439B" w14:textId="77777777" w:rsidTr="751B7379">
        <w:trPr>
          <w:trHeight w:val="300"/>
        </w:trPr>
        <w:tc>
          <w:tcPr>
            <w:tcW w:w="3261" w:type="dxa"/>
          </w:tcPr>
          <w:p w14:paraId="235713C0" w14:textId="77777777" w:rsidR="751B7379" w:rsidRDefault="751B7379" w:rsidP="751B7379">
            <w:pPr>
              <w:rPr>
                <w:rFonts w:asciiTheme="minorHAnsi" w:hAnsiTheme="minorHAnsi"/>
              </w:rPr>
            </w:pPr>
            <w:proofErr w:type="spellStart"/>
            <w:r w:rsidRPr="751B7379">
              <w:rPr>
                <w:rFonts w:asciiTheme="minorHAnsi" w:hAnsiTheme="minorHAnsi"/>
              </w:rPr>
              <w:t>Verwendete</w:t>
            </w:r>
            <w:proofErr w:type="spellEnd"/>
            <w:r w:rsidRPr="751B7379">
              <w:rPr>
                <w:rFonts w:asciiTheme="minorHAnsi" w:hAnsiTheme="minorHAnsi"/>
              </w:rPr>
              <w:t xml:space="preserve"> </w:t>
            </w:r>
            <w:proofErr w:type="spellStart"/>
            <w:r w:rsidRPr="751B7379">
              <w:rPr>
                <w:rFonts w:asciiTheme="minorHAnsi" w:hAnsiTheme="minorHAnsi"/>
              </w:rPr>
              <w:t>Anwendungsfälle</w:t>
            </w:r>
            <w:proofErr w:type="spellEnd"/>
            <w:r w:rsidRPr="751B7379">
              <w:rPr>
                <w:rFonts w:asciiTheme="minorHAnsi" w:hAnsiTheme="minorHAnsi"/>
              </w:rPr>
              <w:t xml:space="preserve"> (includes)</w:t>
            </w:r>
          </w:p>
        </w:tc>
        <w:tc>
          <w:tcPr>
            <w:tcW w:w="5811" w:type="dxa"/>
          </w:tcPr>
          <w:p w14:paraId="12403CEA" w14:textId="77777777" w:rsidR="751B7379" w:rsidRDefault="751B7379" w:rsidP="751B7379">
            <w:pPr>
              <w:rPr>
                <w:rFonts w:asciiTheme="minorHAnsi" w:hAnsiTheme="minorHAnsi"/>
              </w:rPr>
            </w:pPr>
          </w:p>
        </w:tc>
      </w:tr>
      <w:tr w:rsidR="751B7379" w14:paraId="569A5833" w14:textId="77777777" w:rsidTr="751B7379">
        <w:trPr>
          <w:trHeight w:val="300"/>
        </w:trPr>
        <w:tc>
          <w:tcPr>
            <w:tcW w:w="3261" w:type="dxa"/>
          </w:tcPr>
          <w:p w14:paraId="1A371378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/>
              </w:rPr>
              <w:t>Auslöser</w:t>
            </w:r>
          </w:p>
        </w:tc>
        <w:tc>
          <w:tcPr>
            <w:tcW w:w="5811" w:type="dxa"/>
          </w:tcPr>
          <w:p w14:paraId="6A2F2D29" w14:textId="712242D1" w:rsidR="751B7379" w:rsidRPr="00BC37B8" w:rsidRDefault="7E3D7B54" w:rsidP="751B7379">
            <w:pPr>
              <w:rPr>
                <w:lang w:val="de-CH"/>
              </w:rPr>
            </w:pPr>
            <w:r w:rsidRPr="60AEAB8B">
              <w:rPr>
                <w:rFonts w:ascii="Calibri" w:eastAsia="Calibri" w:hAnsi="Calibri" w:cs="Calibri"/>
                <w:lang w:val="de-CH"/>
              </w:rPr>
              <w:t>Der Benutzer klickt auf die Funktion „Passwort löschen“.</w:t>
            </w:r>
          </w:p>
        </w:tc>
      </w:tr>
      <w:tr w:rsidR="751B7379" w14:paraId="7A73E7C0" w14:textId="77777777" w:rsidTr="751B7379">
        <w:trPr>
          <w:trHeight w:val="300"/>
        </w:trPr>
        <w:tc>
          <w:tcPr>
            <w:tcW w:w="3261" w:type="dxa"/>
          </w:tcPr>
          <w:p w14:paraId="24C525C3" w14:textId="77777777" w:rsidR="751B7379" w:rsidRDefault="751B7379" w:rsidP="751B7379">
            <w:pPr>
              <w:rPr>
                <w:rFonts w:asciiTheme="minorHAnsi" w:hAnsiTheme="minorHAnsi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Vorbedingungen</w:t>
            </w:r>
          </w:p>
        </w:tc>
        <w:tc>
          <w:tcPr>
            <w:tcW w:w="5811" w:type="dxa"/>
          </w:tcPr>
          <w:p w14:paraId="5273C468" w14:textId="7F78B28A" w:rsidR="19108BF4" w:rsidRDefault="19108BF4" w:rsidP="60AEAB8B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60AEAB8B">
              <w:rPr>
                <w:rFonts w:asciiTheme="minorHAnsi" w:hAnsiTheme="minorHAnsi" w:cs="Arial"/>
                <w:color w:val="252525"/>
              </w:rPr>
              <w:t>Die Anwendung läuft</w:t>
            </w:r>
          </w:p>
          <w:p w14:paraId="650ABFCE" w14:textId="0E5CA2B8" w:rsidR="751B7379" w:rsidRDefault="19108BF4" w:rsidP="60AEAB8B">
            <w:pPr>
              <w:pStyle w:val="Listenabsatz"/>
              <w:numPr>
                <w:ilvl w:val="0"/>
                <w:numId w:val="4"/>
              </w:numPr>
              <w:rPr>
                <w:rFonts w:asciiTheme="minorHAnsi" w:hAnsiTheme="minorHAnsi" w:cs="Arial"/>
                <w:color w:val="252525"/>
              </w:rPr>
            </w:pPr>
            <w:r w:rsidRPr="60AEAB8B">
              <w:rPr>
                <w:rFonts w:asciiTheme="minorHAnsi" w:hAnsiTheme="minorHAnsi" w:cs="Arial"/>
                <w:color w:val="252525"/>
              </w:rPr>
              <w:t>Der Benutzer ist eingeloggt</w:t>
            </w:r>
          </w:p>
        </w:tc>
      </w:tr>
      <w:tr w:rsidR="751B7379" w14:paraId="130AAA4A" w14:textId="77777777" w:rsidTr="751B7379">
        <w:trPr>
          <w:trHeight w:val="300"/>
        </w:trPr>
        <w:tc>
          <w:tcPr>
            <w:tcW w:w="3261" w:type="dxa"/>
          </w:tcPr>
          <w:p w14:paraId="26239C88" w14:textId="77777777" w:rsidR="751B7379" w:rsidRDefault="751B7379" w:rsidP="751B7379">
            <w:pPr>
              <w:rPr>
                <w:rFonts w:asciiTheme="minorHAnsi" w:hAnsiTheme="minorHAnsi" w:cs="Arial"/>
                <w:color w:val="252525"/>
              </w:rPr>
            </w:pPr>
            <w:r w:rsidRPr="751B7379">
              <w:rPr>
                <w:rFonts w:asciiTheme="minorHAnsi" w:hAnsiTheme="minorHAnsi" w:cs="Arial"/>
                <w:color w:val="252525"/>
              </w:rPr>
              <w:t>Standardablauf</w:t>
            </w:r>
          </w:p>
        </w:tc>
        <w:tc>
          <w:tcPr>
            <w:tcW w:w="5811" w:type="dxa"/>
          </w:tcPr>
          <w:p w14:paraId="6A6D125E" w14:textId="684412DF" w:rsidR="03AF9B92" w:rsidRPr="00BC37B8" w:rsidRDefault="03AF9B92" w:rsidP="60AEAB8B">
            <w:pPr>
              <w:pStyle w:val="Listenabsatz"/>
              <w:numPr>
                <w:ilvl w:val="0"/>
                <w:numId w:val="14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60AEAB8B">
              <w:rPr>
                <w:rFonts w:ascii="Calibri" w:eastAsia="Calibri" w:hAnsi="Calibri" w:cs="Calibri"/>
                <w:lang w:val="de-CH"/>
              </w:rPr>
              <w:t>Der Benutzer wählt die Option „Passwort löschen“.</w:t>
            </w:r>
          </w:p>
          <w:p w14:paraId="69D86E89" w14:textId="4C94F1FF" w:rsidR="03AF9B92" w:rsidRPr="00BC37B8" w:rsidRDefault="03AF9B92" w:rsidP="60AEAB8B">
            <w:pPr>
              <w:pStyle w:val="Listenabsatz"/>
              <w:numPr>
                <w:ilvl w:val="0"/>
                <w:numId w:val="14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60AEAB8B">
              <w:rPr>
                <w:rFonts w:ascii="Calibri" w:eastAsia="Calibri" w:hAnsi="Calibri" w:cs="Calibri"/>
                <w:lang w:val="de-CH"/>
              </w:rPr>
              <w:t xml:space="preserve">Der Benutzer wählt das </w:t>
            </w:r>
            <w:proofErr w:type="gramStart"/>
            <w:r w:rsidRPr="60AEAB8B">
              <w:rPr>
                <w:rFonts w:ascii="Calibri" w:eastAsia="Calibri" w:hAnsi="Calibri" w:cs="Calibri"/>
                <w:lang w:val="de-CH"/>
              </w:rPr>
              <w:t>zu löschende Passwort</w:t>
            </w:r>
            <w:proofErr w:type="gramEnd"/>
            <w:r w:rsidRPr="60AEAB8B">
              <w:rPr>
                <w:rFonts w:ascii="Calibri" w:eastAsia="Calibri" w:hAnsi="Calibri" w:cs="Calibri"/>
                <w:lang w:val="de-CH"/>
              </w:rPr>
              <w:t xml:space="preserve"> aus der Liste aus.</w:t>
            </w:r>
          </w:p>
          <w:p w14:paraId="5D150490" w14:textId="26A9636A" w:rsidR="751B7379" w:rsidRPr="00BC37B8" w:rsidRDefault="03AF9B92" w:rsidP="60AEAB8B">
            <w:pPr>
              <w:pStyle w:val="Listenabsatz"/>
              <w:numPr>
                <w:ilvl w:val="0"/>
                <w:numId w:val="14"/>
              </w:numPr>
              <w:spacing w:after="0" w:afterAutospacing="0"/>
              <w:rPr>
                <w:rFonts w:ascii="Calibri" w:eastAsia="Calibri" w:hAnsi="Calibri" w:cs="Calibri"/>
                <w:lang w:val="de-CH"/>
              </w:rPr>
            </w:pPr>
            <w:r w:rsidRPr="60AEAB8B">
              <w:rPr>
                <w:lang w:val="de-CH"/>
              </w:rPr>
              <w:t>Das System entfernt das Passwort aus der Datenbank.</w:t>
            </w:r>
          </w:p>
        </w:tc>
      </w:tr>
      <w:tr w:rsidR="751B7379" w14:paraId="0502764B" w14:textId="77777777" w:rsidTr="751B7379">
        <w:trPr>
          <w:trHeight w:val="300"/>
        </w:trPr>
        <w:tc>
          <w:tcPr>
            <w:tcW w:w="3261" w:type="dxa"/>
          </w:tcPr>
          <w:p w14:paraId="1E482C1C" w14:textId="77777777" w:rsidR="751B7379" w:rsidRDefault="751B7379" w:rsidP="751B7379">
            <w:pPr>
              <w:rPr>
                <w:rFonts w:cs="Arial"/>
                <w:color w:val="252525"/>
              </w:rPr>
            </w:pPr>
            <w:r w:rsidRPr="751B7379">
              <w:rPr>
                <w:rFonts w:cs="Arial"/>
                <w:color w:val="252525"/>
              </w:rPr>
              <w:t>Art</w:t>
            </w:r>
          </w:p>
        </w:tc>
        <w:tc>
          <w:tcPr>
            <w:tcW w:w="5811" w:type="dxa"/>
          </w:tcPr>
          <w:p w14:paraId="16A9AAEF" w14:textId="0876A738" w:rsidR="751B7379" w:rsidRPr="00BC37B8" w:rsidRDefault="16E5F78B" w:rsidP="751B7379">
            <w:pPr>
              <w:rPr>
                <w:rFonts w:eastAsia="Frutiger 45 Light" w:cs="Frutiger 45 Light"/>
                <w:lang w:val="de-CH"/>
              </w:rPr>
            </w:pPr>
            <w:r w:rsidRPr="60AEAB8B">
              <w:rPr>
                <w:rFonts w:eastAsia="Frutiger 45 Light" w:cs="Frutiger 45 Light"/>
                <w:lang w:val="de-CH"/>
              </w:rPr>
              <w:t>Muss-Ziel: Der Benutzer kann Passwörter löschen.</w:t>
            </w:r>
          </w:p>
        </w:tc>
      </w:tr>
    </w:tbl>
    <w:p w14:paraId="777651A9" w14:textId="011F862D" w:rsidR="751B7379" w:rsidRDefault="751B7379"/>
    <w:p w14:paraId="653E19A6" w14:textId="77777777" w:rsidR="00AB7CDB" w:rsidRDefault="00AB7CDB" w:rsidP="00AB7CDB">
      <w:pPr>
        <w:rPr>
          <w:rFonts w:asciiTheme="majorHAnsi" w:eastAsiaTheme="majorEastAsia" w:hAnsiTheme="majorHAnsi" w:cstheme="majorBidi"/>
          <w:color w:val="276E8B" w:themeColor="accent1" w:themeShade="BF"/>
          <w:sz w:val="26"/>
          <w:szCs w:val="26"/>
        </w:rPr>
      </w:pPr>
      <w:r>
        <w:br w:type="page"/>
      </w:r>
    </w:p>
    <w:p w14:paraId="1A6AEF97" w14:textId="77777777" w:rsidR="00AB7CDB" w:rsidRDefault="00AB7CDB" w:rsidP="00AB7CDB">
      <w:pPr>
        <w:pStyle w:val="berschrift2"/>
      </w:pPr>
      <w:bookmarkStart w:id="16" w:name="_Toc478539142"/>
      <w:bookmarkStart w:id="17" w:name="_Toc188516214"/>
      <w:r w:rsidRPr="00AB7CDB">
        <w:lastRenderedPageBreak/>
        <w:t>Lieferumfang</w:t>
      </w:r>
      <w:bookmarkEnd w:id="16"/>
      <w:bookmarkEnd w:id="17"/>
    </w:p>
    <w:p w14:paraId="1376381E" w14:textId="77777777" w:rsidR="00AB7CDB" w:rsidRPr="00597ADE" w:rsidRDefault="00AB7CDB" w:rsidP="00AB7CDB">
      <w:r w:rsidRPr="00AC5494">
        <w:t>Am Ende des Projekts müssen folgende Produkte abgegeben werden:</w:t>
      </w:r>
    </w:p>
    <w:p w14:paraId="39539C95" w14:textId="77777777" w:rsidR="00AB7CDB" w:rsidRDefault="00AB7CDB" w:rsidP="00AB7CDB">
      <w:pPr>
        <w:pStyle w:val="berschrift3"/>
      </w:pPr>
      <w:bookmarkStart w:id="18" w:name="_Toc478539143"/>
      <w:bookmarkStart w:id="19" w:name="_Toc188516215"/>
      <w:r w:rsidRPr="00AB7CDB">
        <w:t>Applikation</w:t>
      </w:r>
      <w:bookmarkEnd w:id="18"/>
      <w:bookmarkEnd w:id="19"/>
    </w:p>
    <w:p w14:paraId="57AAD71F" w14:textId="77777777" w:rsidR="00AB7CDB" w:rsidRDefault="00AB7CDB" w:rsidP="00AB7CDB">
      <w:r>
        <w:t>Die fertige Applikation muss zum kommunizierten Abgabezeitpunkt gemeinsam mit allen etwaigen dazugehörenden Komponenten als ZIP-Datei abgegeben werden (Datenbank, …).</w:t>
      </w:r>
    </w:p>
    <w:p w14:paraId="500B95AE" w14:textId="77777777" w:rsidR="00AB7CDB" w:rsidRPr="00D416B2" w:rsidRDefault="00AB7CDB" w:rsidP="00AB7CDB">
      <w:r>
        <w:t>Das Projekt muss gemäss der Installationsanleitung im zweiten Teil der Dokumentation installiert werden können.</w:t>
      </w:r>
    </w:p>
    <w:p w14:paraId="677A10BF" w14:textId="77777777" w:rsidR="00AB7CDB" w:rsidRDefault="00AB7CDB" w:rsidP="00AB7CDB">
      <w:pPr>
        <w:pStyle w:val="berschrift3"/>
      </w:pPr>
      <w:bookmarkStart w:id="20" w:name="_Toc478539144"/>
      <w:bookmarkStart w:id="21" w:name="_Toc188516216"/>
      <w:r w:rsidRPr="00AB7CDB">
        <w:t>Dokumentation</w:t>
      </w:r>
      <w:bookmarkEnd w:id="20"/>
      <w:bookmarkEnd w:id="21"/>
    </w:p>
    <w:p w14:paraId="50E155BD" w14:textId="2FA84838" w:rsidR="00AB7CDB" w:rsidRPr="00A53577" w:rsidRDefault="00AB7CDB" w:rsidP="00AB7CDB">
      <w:r>
        <w:t xml:space="preserve">Die im Verlauf des Projekts entstandenen Dokumentationsteile müssen jeweils zu den kommunizierten Terminen abgegeben </w:t>
      </w:r>
      <w:r w:rsidR="1458AF78">
        <w:t xml:space="preserve">werden. </w:t>
      </w:r>
    </w:p>
    <w:p w14:paraId="6FA31224" w14:textId="77777777" w:rsidR="00AB7CDB" w:rsidRDefault="00AB7CDB" w:rsidP="00AB7CDB">
      <w:pPr>
        <w:pStyle w:val="berschrift1"/>
      </w:pPr>
      <w:r w:rsidRPr="00AB7CDB">
        <w:t>Projektplanung</w:t>
      </w:r>
    </w:p>
    <w:p w14:paraId="5DFBF127" w14:textId="77777777" w:rsidR="00AB7CDB" w:rsidRDefault="00AB7CDB" w:rsidP="00AB7CDB">
      <w:pPr>
        <w:pStyle w:val="berschrift2"/>
      </w:pPr>
      <w:bookmarkStart w:id="22" w:name="_Toc188516217"/>
      <w:r w:rsidRPr="00AB7CDB">
        <w:t>Meilensteine</w:t>
      </w:r>
      <w:bookmarkEnd w:id="22"/>
    </w:p>
    <w:p w14:paraId="48E913C2" w14:textId="079A4D19" w:rsidR="00BC37B8" w:rsidRDefault="00BC37B8" w:rsidP="00BC37B8">
      <w:r>
        <w:t>Ein grosser Meilenstein unseres Projektes ist: Die Valu-Datenbank mit der Applikation zu verbinden. Dies ermöglicht uns neue User zu erstellen und mit ihren Daten einzuloggen.</w:t>
      </w:r>
    </w:p>
    <w:p w14:paraId="1AF721E6" w14:textId="77777777" w:rsidR="00102A39" w:rsidRDefault="00102A39" w:rsidP="00BC37B8"/>
    <w:p w14:paraId="3D7C4F9A" w14:textId="2D40CE1D" w:rsidR="00102A39" w:rsidRDefault="00102A39" w:rsidP="00BC37B8">
      <w:r>
        <w:t xml:space="preserve">Die GUI sieht im momentanen Stand sehr gut aus und wir sind sehr stolz darauf. Wir haben viel Zeit aufgewendet, um die so auszusehen lassen, wie sie bis jetzt aussieht. </w:t>
      </w:r>
    </w:p>
    <w:p w14:paraId="0B688E78" w14:textId="35A79270" w:rsidR="00102A39" w:rsidRPr="00102A39" w:rsidRDefault="00333DF4" w:rsidP="00BC37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BAABB" wp14:editId="1D97BFFA">
                <wp:simplePos x="0" y="0"/>
                <wp:positionH relativeFrom="column">
                  <wp:posOffset>3760470</wp:posOffset>
                </wp:positionH>
                <wp:positionV relativeFrom="paragraph">
                  <wp:posOffset>2761919</wp:posOffset>
                </wp:positionV>
                <wp:extent cx="1723390" cy="635"/>
                <wp:effectExtent l="0" t="0" r="0" b="0"/>
                <wp:wrapSquare wrapText="bothSides"/>
                <wp:docPr id="3733838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1A974" w14:textId="00CD0068" w:rsidR="00102A39" w:rsidRPr="007457BC" w:rsidRDefault="00102A39" w:rsidP="00102A39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bookmarkStart w:id="23" w:name="_Toc188516198"/>
                            <w:r>
                              <w:t xml:space="preserve">Abbildung </w:t>
                            </w:r>
                            <w:fldSimple w:instr=" SEQ Abbildung \* ARABIC ">
                              <w:r w:rsidR="00A273E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home </w:t>
                            </w:r>
                            <w:proofErr w:type="spellStart"/>
                            <w:r>
                              <w:t>scene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BAAB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96.1pt;margin-top:217.45pt;width:135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" stroked="f">
                <v:textbox style="mso-fit-shape-to-text:t" inset="0,0,0,0">
                  <w:txbxContent>
                    <w:p w14:paraId="6D71A974" w14:textId="00CD0068" w:rsidR="00102A39" w:rsidRPr="007457BC" w:rsidRDefault="00102A39" w:rsidP="00102A39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bookmarkStart w:id="24" w:name="_Toc188516198"/>
                      <w:r>
                        <w:t xml:space="preserve">Abbildung </w:t>
                      </w:r>
                      <w:fldSimple w:instr=" SEQ Abbildung \* ARABIC ">
                        <w:r w:rsidR="00A273E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home </w:t>
                      </w:r>
                      <w:proofErr w:type="spellStart"/>
                      <w:r>
                        <w:t>scene</w:t>
                      </w:r>
                      <w:bookmarkEnd w:id="2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02A39">
        <w:rPr>
          <w:noProof/>
        </w:rPr>
        <w:drawing>
          <wp:anchor distT="0" distB="0" distL="114300" distR="114300" simplePos="0" relativeHeight="251660288" behindDoc="0" locked="0" layoutInCell="1" allowOverlap="1" wp14:anchorId="7968F34C" wp14:editId="367F134F">
            <wp:simplePos x="0" y="0"/>
            <wp:positionH relativeFrom="column">
              <wp:posOffset>3760470</wp:posOffset>
            </wp:positionH>
            <wp:positionV relativeFrom="paragraph">
              <wp:posOffset>371475</wp:posOffset>
            </wp:positionV>
            <wp:extent cx="1753870" cy="2333625"/>
            <wp:effectExtent l="0" t="0" r="0" b="9525"/>
            <wp:wrapSquare wrapText="bothSides"/>
            <wp:docPr id="1550781764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1764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01874" wp14:editId="5D8B11B2">
                <wp:simplePos x="0" y="0"/>
                <wp:positionH relativeFrom="column">
                  <wp:posOffset>1870075</wp:posOffset>
                </wp:positionH>
                <wp:positionV relativeFrom="paragraph">
                  <wp:posOffset>2762250</wp:posOffset>
                </wp:positionV>
                <wp:extent cx="1760220" cy="635"/>
                <wp:effectExtent l="0" t="0" r="0" b="0"/>
                <wp:wrapSquare wrapText="bothSides"/>
                <wp:docPr id="51634531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42C16" w14:textId="4F03392E" w:rsidR="00102A39" w:rsidRPr="00FF6BD9" w:rsidRDefault="00102A39" w:rsidP="00102A39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bookmarkStart w:id="25" w:name="_Toc188516199"/>
                            <w:r>
                              <w:t xml:space="preserve">Abbildung </w:t>
                            </w:r>
                            <w:fldSimple w:instr=" SEQ Abbildung \* ARABIC ">
                              <w:r w:rsidR="00A273E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1874" id="_x0000_s1027" type="#_x0000_t202" style="position:absolute;margin-left:147.25pt;margin-top:217.5pt;width:138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" stroked="f">
                <v:textbox style="mso-fit-shape-to-text:t" inset="0,0,0,0">
                  <w:txbxContent>
                    <w:p w14:paraId="58742C16" w14:textId="4F03392E" w:rsidR="00102A39" w:rsidRPr="00FF6BD9" w:rsidRDefault="00102A39" w:rsidP="00102A39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bookmarkStart w:id="26" w:name="_Toc188516199"/>
                      <w:r>
                        <w:t xml:space="preserve">Abbildung </w:t>
                      </w:r>
                      <w:fldSimple w:instr=" SEQ Abbildung \* ARABIC ">
                        <w:r w:rsidR="00A273E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</w:t>
                      </w:r>
                      <w:bookmarkEnd w:id="2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2A39" w:rsidRPr="00102A39">
        <w:rPr>
          <w:noProof/>
        </w:rPr>
        <w:drawing>
          <wp:anchor distT="0" distB="0" distL="114300" distR="114300" simplePos="0" relativeHeight="251659264" behindDoc="0" locked="0" layoutInCell="1" allowOverlap="1" wp14:anchorId="0CEFC307" wp14:editId="7038E3A8">
            <wp:simplePos x="0" y="0"/>
            <wp:positionH relativeFrom="column">
              <wp:posOffset>1870075</wp:posOffset>
            </wp:positionH>
            <wp:positionV relativeFrom="paragraph">
              <wp:posOffset>371475</wp:posOffset>
            </wp:positionV>
            <wp:extent cx="1760220" cy="2333625"/>
            <wp:effectExtent l="0" t="0" r="0" b="9525"/>
            <wp:wrapSquare wrapText="bothSides"/>
            <wp:docPr id="1855378350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78350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A39" w:rsidRPr="00102A39">
        <w:t xml:space="preserve">  </w:t>
      </w:r>
      <w:r w:rsidR="00102A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A2CBA" wp14:editId="6F102131">
                <wp:simplePos x="0" y="0"/>
                <wp:positionH relativeFrom="column">
                  <wp:posOffset>635</wp:posOffset>
                </wp:positionH>
                <wp:positionV relativeFrom="paragraph">
                  <wp:posOffset>2762250</wp:posOffset>
                </wp:positionV>
                <wp:extent cx="1746885" cy="635"/>
                <wp:effectExtent l="0" t="0" r="0" b="0"/>
                <wp:wrapSquare wrapText="bothSides"/>
                <wp:docPr id="17926289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0C930" w14:textId="78806633" w:rsidR="00102A39" w:rsidRPr="00EA66CB" w:rsidRDefault="00102A39" w:rsidP="00102A39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bookmarkStart w:id="27" w:name="_Toc188516200"/>
                            <w:r>
                              <w:t xml:space="preserve">Abbildung </w:t>
                            </w:r>
                            <w:fldSimple w:instr=" SEQ Abbildung \* ARABIC ">
                              <w:r w:rsidR="00A273E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scene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2CBA" id="_x0000_s1028" type="#_x0000_t202" style="position:absolute;margin-left:.05pt;margin-top:217.5pt;width:13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" stroked="f">
                <v:textbox style="mso-fit-shape-to-text:t" inset="0,0,0,0">
                  <w:txbxContent>
                    <w:p w14:paraId="6B30C930" w14:textId="78806633" w:rsidR="00102A39" w:rsidRPr="00EA66CB" w:rsidRDefault="00102A39" w:rsidP="00102A39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bookmarkStart w:id="28" w:name="_Toc188516200"/>
                      <w:r>
                        <w:t xml:space="preserve">Abbildung </w:t>
                      </w:r>
                      <w:fldSimple w:instr=" SEQ Abbildung \* ARABIC ">
                        <w:r w:rsidR="00A273E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scene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="00102A39" w:rsidRPr="00102A39">
        <w:rPr>
          <w:noProof/>
        </w:rPr>
        <w:drawing>
          <wp:anchor distT="0" distB="0" distL="114300" distR="114300" simplePos="0" relativeHeight="251658240" behindDoc="0" locked="0" layoutInCell="1" allowOverlap="1" wp14:anchorId="3F411C0B" wp14:editId="021EC0CD">
            <wp:simplePos x="0" y="0"/>
            <wp:positionH relativeFrom="column">
              <wp:posOffset>635</wp:posOffset>
            </wp:positionH>
            <wp:positionV relativeFrom="paragraph">
              <wp:posOffset>371665</wp:posOffset>
            </wp:positionV>
            <wp:extent cx="1746914" cy="2333664"/>
            <wp:effectExtent l="0" t="0" r="5715" b="9525"/>
            <wp:wrapSquare wrapText="bothSides"/>
            <wp:docPr id="201028548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5488" name="Grafik 1" descr="Ein Bild, das Text, Screenshot, Schrift, Logo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4" cy="233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2A39" w:rsidRPr="00102A39" w:rsidSect="0076492C">
      <w:headerReference w:type="default" r:id="rId12"/>
      <w:footerReference w:type="default" r:id="rId13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387F8" w14:textId="77777777" w:rsidR="0036088B" w:rsidRDefault="0036088B" w:rsidP="0076492C">
      <w:pPr>
        <w:spacing w:after="0" w:line="240" w:lineRule="auto"/>
      </w:pPr>
      <w:r>
        <w:separator/>
      </w:r>
    </w:p>
  </w:endnote>
  <w:endnote w:type="continuationSeparator" w:id="0">
    <w:p w14:paraId="45F94448" w14:textId="77777777" w:rsidR="0036088B" w:rsidRDefault="0036088B" w:rsidP="0076492C">
      <w:pPr>
        <w:spacing w:after="0" w:line="240" w:lineRule="auto"/>
      </w:pPr>
      <w:r>
        <w:continuationSeparator/>
      </w:r>
    </w:p>
  </w:endnote>
  <w:endnote w:type="continuationNotice" w:id="1">
    <w:p w14:paraId="2889A773" w14:textId="77777777" w:rsidR="0036088B" w:rsidRDefault="003608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45 Light">
    <w:altName w:val="Calibri"/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D11C3" w14:textId="77777777" w:rsidR="0076492C" w:rsidRDefault="0076492C" w:rsidP="0076492C">
    <w:pPr>
      <w:pStyle w:val="Fuzeile"/>
    </w:pPr>
    <w:r>
      <w:tab/>
    </w:r>
    <w:r>
      <w:tab/>
    </w:r>
  </w:p>
  <w:p w14:paraId="262F1259" w14:textId="77777777"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D4430B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D4430B">
          <w:rPr>
            <w:noProof/>
          </w:rPr>
          <w:t>5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A702F" w14:textId="77777777" w:rsidR="0036088B" w:rsidRDefault="0036088B" w:rsidP="0076492C">
      <w:pPr>
        <w:spacing w:after="0" w:line="240" w:lineRule="auto"/>
      </w:pPr>
      <w:r>
        <w:separator/>
      </w:r>
    </w:p>
  </w:footnote>
  <w:footnote w:type="continuationSeparator" w:id="0">
    <w:p w14:paraId="1EFCB21F" w14:textId="77777777" w:rsidR="0036088B" w:rsidRDefault="0036088B" w:rsidP="0076492C">
      <w:pPr>
        <w:spacing w:after="0" w:line="240" w:lineRule="auto"/>
      </w:pPr>
      <w:r>
        <w:continuationSeparator/>
      </w:r>
    </w:p>
  </w:footnote>
  <w:footnote w:type="continuationNotice" w:id="1">
    <w:p w14:paraId="34D3A448" w14:textId="77777777" w:rsidR="0036088B" w:rsidRDefault="003608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7885" w14:textId="521FE809" w:rsidR="003E5BF9" w:rsidRDefault="004D5A42" w:rsidP="003E5BF9">
    <w:pPr>
      <w:pStyle w:val="Kopfzeile"/>
      <w:jc w:val="right"/>
    </w:pPr>
    <w:r>
      <w:rPr>
        <w:noProof/>
      </w:rPr>
      <w:drawing>
        <wp:inline distT="0" distB="0" distL="0" distR="0" wp14:anchorId="2D158620" wp14:editId="11603C84">
          <wp:extent cx="614666" cy="673768"/>
          <wp:effectExtent l="0" t="0" r="0" b="0"/>
          <wp:docPr id="31075550" name="Grafik 1" descr="Ein Bild, das Grafiken, Logo, Screenshot, Symbo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75550" name="Grafik 1" descr="Ein Bild, das Grafiken, Logo, Screenshot, Symbol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745" cy="690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ADE5"/>
    <w:multiLevelType w:val="hybridMultilevel"/>
    <w:tmpl w:val="4E9C1F3C"/>
    <w:lvl w:ilvl="0" w:tplc="8BA49A90">
      <w:start w:val="1"/>
      <w:numFmt w:val="decimal"/>
      <w:lvlText w:val="%1."/>
      <w:lvlJc w:val="left"/>
      <w:pPr>
        <w:ind w:left="720" w:hanging="360"/>
      </w:pPr>
    </w:lvl>
    <w:lvl w:ilvl="1" w:tplc="2FBCADEA">
      <w:start w:val="1"/>
      <w:numFmt w:val="lowerLetter"/>
      <w:lvlText w:val="%2."/>
      <w:lvlJc w:val="left"/>
      <w:pPr>
        <w:ind w:left="1440" w:hanging="360"/>
      </w:pPr>
    </w:lvl>
    <w:lvl w:ilvl="2" w:tplc="670A5D80">
      <w:start w:val="1"/>
      <w:numFmt w:val="lowerRoman"/>
      <w:lvlText w:val="%3."/>
      <w:lvlJc w:val="right"/>
      <w:pPr>
        <w:ind w:left="2160" w:hanging="180"/>
      </w:pPr>
    </w:lvl>
    <w:lvl w:ilvl="3" w:tplc="621A036E">
      <w:start w:val="1"/>
      <w:numFmt w:val="decimal"/>
      <w:lvlText w:val="%4."/>
      <w:lvlJc w:val="left"/>
      <w:pPr>
        <w:ind w:left="2880" w:hanging="360"/>
      </w:pPr>
    </w:lvl>
    <w:lvl w:ilvl="4" w:tplc="FCA25FAC">
      <w:start w:val="1"/>
      <w:numFmt w:val="lowerLetter"/>
      <w:lvlText w:val="%5."/>
      <w:lvlJc w:val="left"/>
      <w:pPr>
        <w:ind w:left="3600" w:hanging="360"/>
      </w:pPr>
    </w:lvl>
    <w:lvl w:ilvl="5" w:tplc="AEEAC728">
      <w:start w:val="1"/>
      <w:numFmt w:val="lowerRoman"/>
      <w:lvlText w:val="%6."/>
      <w:lvlJc w:val="right"/>
      <w:pPr>
        <w:ind w:left="4320" w:hanging="180"/>
      </w:pPr>
    </w:lvl>
    <w:lvl w:ilvl="6" w:tplc="E8884A7C">
      <w:start w:val="1"/>
      <w:numFmt w:val="decimal"/>
      <w:lvlText w:val="%7."/>
      <w:lvlJc w:val="left"/>
      <w:pPr>
        <w:ind w:left="5040" w:hanging="360"/>
      </w:pPr>
    </w:lvl>
    <w:lvl w:ilvl="7" w:tplc="D4D228A6">
      <w:start w:val="1"/>
      <w:numFmt w:val="lowerLetter"/>
      <w:lvlText w:val="%8."/>
      <w:lvlJc w:val="left"/>
      <w:pPr>
        <w:ind w:left="5760" w:hanging="360"/>
      </w:pPr>
    </w:lvl>
    <w:lvl w:ilvl="8" w:tplc="B92096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19EF"/>
    <w:multiLevelType w:val="hybridMultilevel"/>
    <w:tmpl w:val="F1D04F8A"/>
    <w:lvl w:ilvl="0" w:tplc="B70E24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B0F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85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4E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E3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A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8A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22A4"/>
    <w:multiLevelType w:val="hybridMultilevel"/>
    <w:tmpl w:val="852A08EA"/>
    <w:lvl w:ilvl="0" w:tplc="61CC4F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5A6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A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24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44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A8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8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49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4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2CB"/>
    <w:multiLevelType w:val="hybridMultilevel"/>
    <w:tmpl w:val="79D8D272"/>
    <w:lvl w:ilvl="0" w:tplc="0E2AC2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C29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85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C5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B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8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E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1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A2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1028"/>
    <w:multiLevelType w:val="hybridMultilevel"/>
    <w:tmpl w:val="EBA6DF2A"/>
    <w:lvl w:ilvl="0" w:tplc="E06AFE5E">
      <w:start w:val="1"/>
      <w:numFmt w:val="decimal"/>
      <w:lvlText w:val="%1."/>
      <w:lvlJc w:val="left"/>
      <w:pPr>
        <w:ind w:left="720" w:hanging="360"/>
      </w:pPr>
    </w:lvl>
    <w:lvl w:ilvl="1" w:tplc="14C41F36">
      <w:start w:val="1"/>
      <w:numFmt w:val="lowerLetter"/>
      <w:lvlText w:val="%2."/>
      <w:lvlJc w:val="left"/>
      <w:pPr>
        <w:ind w:left="1440" w:hanging="360"/>
      </w:pPr>
    </w:lvl>
    <w:lvl w:ilvl="2" w:tplc="E23E1348">
      <w:start w:val="1"/>
      <w:numFmt w:val="lowerRoman"/>
      <w:lvlText w:val="%3."/>
      <w:lvlJc w:val="right"/>
      <w:pPr>
        <w:ind w:left="2160" w:hanging="180"/>
      </w:pPr>
    </w:lvl>
    <w:lvl w:ilvl="3" w:tplc="21C0345A">
      <w:start w:val="1"/>
      <w:numFmt w:val="decimal"/>
      <w:lvlText w:val="%4."/>
      <w:lvlJc w:val="left"/>
      <w:pPr>
        <w:ind w:left="2880" w:hanging="360"/>
      </w:pPr>
    </w:lvl>
    <w:lvl w:ilvl="4" w:tplc="E34ED722">
      <w:start w:val="1"/>
      <w:numFmt w:val="lowerLetter"/>
      <w:lvlText w:val="%5."/>
      <w:lvlJc w:val="left"/>
      <w:pPr>
        <w:ind w:left="3600" w:hanging="360"/>
      </w:pPr>
    </w:lvl>
    <w:lvl w:ilvl="5" w:tplc="C5BEA666">
      <w:start w:val="1"/>
      <w:numFmt w:val="lowerRoman"/>
      <w:lvlText w:val="%6."/>
      <w:lvlJc w:val="right"/>
      <w:pPr>
        <w:ind w:left="4320" w:hanging="180"/>
      </w:pPr>
    </w:lvl>
    <w:lvl w:ilvl="6" w:tplc="4A2E39DA">
      <w:start w:val="1"/>
      <w:numFmt w:val="decimal"/>
      <w:lvlText w:val="%7."/>
      <w:lvlJc w:val="left"/>
      <w:pPr>
        <w:ind w:left="5040" w:hanging="360"/>
      </w:pPr>
    </w:lvl>
    <w:lvl w:ilvl="7" w:tplc="D0BAE6A4">
      <w:start w:val="1"/>
      <w:numFmt w:val="lowerLetter"/>
      <w:lvlText w:val="%8."/>
      <w:lvlJc w:val="left"/>
      <w:pPr>
        <w:ind w:left="5760" w:hanging="360"/>
      </w:pPr>
    </w:lvl>
    <w:lvl w:ilvl="8" w:tplc="E25215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6140"/>
    <w:multiLevelType w:val="hybridMultilevel"/>
    <w:tmpl w:val="F770126C"/>
    <w:lvl w:ilvl="0" w:tplc="380A4BEE">
      <w:start w:val="1"/>
      <w:numFmt w:val="decimal"/>
      <w:lvlText w:val="%1."/>
      <w:lvlJc w:val="left"/>
      <w:pPr>
        <w:ind w:left="720" w:hanging="360"/>
      </w:pPr>
    </w:lvl>
    <w:lvl w:ilvl="1" w:tplc="60DE9D7E">
      <w:start w:val="1"/>
      <w:numFmt w:val="lowerLetter"/>
      <w:lvlText w:val="%2."/>
      <w:lvlJc w:val="left"/>
      <w:pPr>
        <w:ind w:left="1440" w:hanging="360"/>
      </w:pPr>
    </w:lvl>
    <w:lvl w:ilvl="2" w:tplc="6EDC61D2">
      <w:start w:val="1"/>
      <w:numFmt w:val="lowerRoman"/>
      <w:lvlText w:val="%3."/>
      <w:lvlJc w:val="right"/>
      <w:pPr>
        <w:ind w:left="2160" w:hanging="180"/>
      </w:pPr>
    </w:lvl>
    <w:lvl w:ilvl="3" w:tplc="1874918A">
      <w:start w:val="1"/>
      <w:numFmt w:val="decimal"/>
      <w:lvlText w:val="%4."/>
      <w:lvlJc w:val="left"/>
      <w:pPr>
        <w:ind w:left="2880" w:hanging="360"/>
      </w:pPr>
    </w:lvl>
    <w:lvl w:ilvl="4" w:tplc="BF7C9410">
      <w:start w:val="1"/>
      <w:numFmt w:val="lowerLetter"/>
      <w:lvlText w:val="%5."/>
      <w:lvlJc w:val="left"/>
      <w:pPr>
        <w:ind w:left="3600" w:hanging="360"/>
      </w:pPr>
    </w:lvl>
    <w:lvl w:ilvl="5" w:tplc="BA46ACCE">
      <w:start w:val="1"/>
      <w:numFmt w:val="lowerRoman"/>
      <w:lvlText w:val="%6."/>
      <w:lvlJc w:val="right"/>
      <w:pPr>
        <w:ind w:left="4320" w:hanging="180"/>
      </w:pPr>
    </w:lvl>
    <w:lvl w:ilvl="6" w:tplc="D81C3CB0">
      <w:start w:val="1"/>
      <w:numFmt w:val="decimal"/>
      <w:lvlText w:val="%7."/>
      <w:lvlJc w:val="left"/>
      <w:pPr>
        <w:ind w:left="5040" w:hanging="360"/>
      </w:pPr>
    </w:lvl>
    <w:lvl w:ilvl="7" w:tplc="AC3031E2">
      <w:start w:val="1"/>
      <w:numFmt w:val="lowerLetter"/>
      <w:lvlText w:val="%8."/>
      <w:lvlJc w:val="left"/>
      <w:pPr>
        <w:ind w:left="5760" w:hanging="360"/>
      </w:pPr>
    </w:lvl>
    <w:lvl w:ilvl="8" w:tplc="021C32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D6D0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BD0526"/>
    <w:multiLevelType w:val="hybridMultilevel"/>
    <w:tmpl w:val="2DC40D96"/>
    <w:lvl w:ilvl="0" w:tplc="71F2C3E6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1FACB"/>
    <w:multiLevelType w:val="hybridMultilevel"/>
    <w:tmpl w:val="8FF4FDC2"/>
    <w:lvl w:ilvl="0" w:tplc="A72828B6">
      <w:start w:val="1"/>
      <w:numFmt w:val="decimal"/>
      <w:lvlText w:val="%1."/>
      <w:lvlJc w:val="left"/>
      <w:pPr>
        <w:ind w:left="720" w:hanging="360"/>
      </w:pPr>
    </w:lvl>
    <w:lvl w:ilvl="1" w:tplc="4692DE20">
      <w:start w:val="1"/>
      <w:numFmt w:val="lowerLetter"/>
      <w:lvlText w:val="%2."/>
      <w:lvlJc w:val="left"/>
      <w:pPr>
        <w:ind w:left="1440" w:hanging="360"/>
      </w:pPr>
    </w:lvl>
    <w:lvl w:ilvl="2" w:tplc="0FE41B80">
      <w:start w:val="1"/>
      <w:numFmt w:val="lowerRoman"/>
      <w:lvlText w:val="%3."/>
      <w:lvlJc w:val="right"/>
      <w:pPr>
        <w:ind w:left="2160" w:hanging="180"/>
      </w:pPr>
    </w:lvl>
    <w:lvl w:ilvl="3" w:tplc="67F0EC16">
      <w:start w:val="1"/>
      <w:numFmt w:val="decimal"/>
      <w:lvlText w:val="%4."/>
      <w:lvlJc w:val="left"/>
      <w:pPr>
        <w:ind w:left="2880" w:hanging="360"/>
      </w:pPr>
    </w:lvl>
    <w:lvl w:ilvl="4" w:tplc="AA44947C">
      <w:start w:val="1"/>
      <w:numFmt w:val="lowerLetter"/>
      <w:lvlText w:val="%5."/>
      <w:lvlJc w:val="left"/>
      <w:pPr>
        <w:ind w:left="3600" w:hanging="360"/>
      </w:pPr>
    </w:lvl>
    <w:lvl w:ilvl="5" w:tplc="D6D2E7AC">
      <w:start w:val="1"/>
      <w:numFmt w:val="lowerRoman"/>
      <w:lvlText w:val="%6."/>
      <w:lvlJc w:val="right"/>
      <w:pPr>
        <w:ind w:left="4320" w:hanging="180"/>
      </w:pPr>
    </w:lvl>
    <w:lvl w:ilvl="6" w:tplc="4260E87C">
      <w:start w:val="1"/>
      <w:numFmt w:val="decimal"/>
      <w:lvlText w:val="%7."/>
      <w:lvlJc w:val="left"/>
      <w:pPr>
        <w:ind w:left="5040" w:hanging="360"/>
      </w:pPr>
    </w:lvl>
    <w:lvl w:ilvl="7" w:tplc="6B369548">
      <w:start w:val="1"/>
      <w:numFmt w:val="lowerLetter"/>
      <w:lvlText w:val="%8."/>
      <w:lvlJc w:val="left"/>
      <w:pPr>
        <w:ind w:left="5760" w:hanging="360"/>
      </w:pPr>
    </w:lvl>
    <w:lvl w:ilvl="8" w:tplc="7E9240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8DCBD"/>
    <w:multiLevelType w:val="hybridMultilevel"/>
    <w:tmpl w:val="DCC28D12"/>
    <w:lvl w:ilvl="0" w:tplc="7A3CF106">
      <w:start w:val="1"/>
      <w:numFmt w:val="decimal"/>
      <w:lvlText w:val="%1."/>
      <w:lvlJc w:val="left"/>
      <w:pPr>
        <w:ind w:left="720" w:hanging="360"/>
      </w:pPr>
    </w:lvl>
    <w:lvl w:ilvl="1" w:tplc="15EA30B4">
      <w:start w:val="1"/>
      <w:numFmt w:val="lowerLetter"/>
      <w:lvlText w:val="%2."/>
      <w:lvlJc w:val="left"/>
      <w:pPr>
        <w:ind w:left="1440" w:hanging="360"/>
      </w:pPr>
    </w:lvl>
    <w:lvl w:ilvl="2" w:tplc="DA3013D2">
      <w:start w:val="1"/>
      <w:numFmt w:val="lowerRoman"/>
      <w:lvlText w:val="%3."/>
      <w:lvlJc w:val="right"/>
      <w:pPr>
        <w:ind w:left="2160" w:hanging="180"/>
      </w:pPr>
    </w:lvl>
    <w:lvl w:ilvl="3" w:tplc="AF083620">
      <w:start w:val="1"/>
      <w:numFmt w:val="decimal"/>
      <w:lvlText w:val="%4."/>
      <w:lvlJc w:val="left"/>
      <w:pPr>
        <w:ind w:left="2880" w:hanging="360"/>
      </w:pPr>
    </w:lvl>
    <w:lvl w:ilvl="4" w:tplc="F3406EDA">
      <w:start w:val="1"/>
      <w:numFmt w:val="lowerLetter"/>
      <w:lvlText w:val="%5."/>
      <w:lvlJc w:val="left"/>
      <w:pPr>
        <w:ind w:left="3600" w:hanging="360"/>
      </w:pPr>
    </w:lvl>
    <w:lvl w:ilvl="5" w:tplc="343408E8">
      <w:start w:val="1"/>
      <w:numFmt w:val="lowerRoman"/>
      <w:lvlText w:val="%6."/>
      <w:lvlJc w:val="right"/>
      <w:pPr>
        <w:ind w:left="4320" w:hanging="180"/>
      </w:pPr>
    </w:lvl>
    <w:lvl w:ilvl="6" w:tplc="F6FCC10A">
      <w:start w:val="1"/>
      <w:numFmt w:val="decimal"/>
      <w:lvlText w:val="%7."/>
      <w:lvlJc w:val="left"/>
      <w:pPr>
        <w:ind w:left="5040" w:hanging="360"/>
      </w:pPr>
    </w:lvl>
    <w:lvl w:ilvl="7" w:tplc="490E0600">
      <w:start w:val="1"/>
      <w:numFmt w:val="lowerLetter"/>
      <w:lvlText w:val="%8."/>
      <w:lvlJc w:val="left"/>
      <w:pPr>
        <w:ind w:left="5760" w:hanging="360"/>
      </w:pPr>
    </w:lvl>
    <w:lvl w:ilvl="8" w:tplc="A0F207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60E08"/>
    <w:multiLevelType w:val="hybridMultilevel"/>
    <w:tmpl w:val="2716C116"/>
    <w:lvl w:ilvl="0" w:tplc="E550DD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3C3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A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4E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AE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07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26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C3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CC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5DCBB"/>
    <w:multiLevelType w:val="hybridMultilevel"/>
    <w:tmpl w:val="B54477A2"/>
    <w:lvl w:ilvl="0" w:tplc="20ACCF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5E1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42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A4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03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20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8D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41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2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95177">
    <w:abstractNumId w:val="6"/>
  </w:num>
  <w:num w:numId="2" w16cid:durableId="1298952228">
    <w:abstractNumId w:val="5"/>
  </w:num>
  <w:num w:numId="3" w16cid:durableId="595286854">
    <w:abstractNumId w:val="13"/>
  </w:num>
  <w:num w:numId="4" w16cid:durableId="1711877824">
    <w:abstractNumId w:val="12"/>
  </w:num>
  <w:num w:numId="5" w16cid:durableId="57830091">
    <w:abstractNumId w:val="10"/>
  </w:num>
  <w:num w:numId="6" w16cid:durableId="453911629">
    <w:abstractNumId w:val="4"/>
  </w:num>
  <w:num w:numId="7" w16cid:durableId="1954365578">
    <w:abstractNumId w:val="2"/>
  </w:num>
  <w:num w:numId="8" w16cid:durableId="1872298587">
    <w:abstractNumId w:val="0"/>
  </w:num>
  <w:num w:numId="9" w16cid:durableId="722290152">
    <w:abstractNumId w:val="1"/>
  </w:num>
  <w:num w:numId="10" w16cid:durableId="638657825">
    <w:abstractNumId w:val="3"/>
  </w:num>
  <w:num w:numId="11" w16cid:durableId="1858688577">
    <w:abstractNumId w:val="9"/>
  </w:num>
  <w:num w:numId="12" w16cid:durableId="90124706">
    <w:abstractNumId w:val="7"/>
  </w:num>
  <w:num w:numId="13" w16cid:durableId="1577662156">
    <w:abstractNumId w:val="8"/>
  </w:num>
  <w:num w:numId="14" w16cid:durableId="1728646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DB"/>
    <w:rsid w:val="00055B52"/>
    <w:rsid w:val="00073B21"/>
    <w:rsid w:val="00086978"/>
    <w:rsid w:val="00102A39"/>
    <w:rsid w:val="001D55E8"/>
    <w:rsid w:val="002219CF"/>
    <w:rsid w:val="00230D89"/>
    <w:rsid w:val="002349AD"/>
    <w:rsid w:val="00260646"/>
    <w:rsid w:val="0031312B"/>
    <w:rsid w:val="003262C3"/>
    <w:rsid w:val="00333DF4"/>
    <w:rsid w:val="0036088B"/>
    <w:rsid w:val="003A1668"/>
    <w:rsid w:val="003B2D81"/>
    <w:rsid w:val="003E5BF9"/>
    <w:rsid w:val="003E7A8F"/>
    <w:rsid w:val="00403A7E"/>
    <w:rsid w:val="00454B17"/>
    <w:rsid w:val="00461DCC"/>
    <w:rsid w:val="00462BFE"/>
    <w:rsid w:val="004D5A42"/>
    <w:rsid w:val="00514BC8"/>
    <w:rsid w:val="00535A05"/>
    <w:rsid w:val="00563FCA"/>
    <w:rsid w:val="005E1C81"/>
    <w:rsid w:val="00623051"/>
    <w:rsid w:val="00625790"/>
    <w:rsid w:val="006C3520"/>
    <w:rsid w:val="00703586"/>
    <w:rsid w:val="0076492C"/>
    <w:rsid w:val="0076568F"/>
    <w:rsid w:val="007C77EF"/>
    <w:rsid w:val="007E0A0D"/>
    <w:rsid w:val="007E2804"/>
    <w:rsid w:val="008104DD"/>
    <w:rsid w:val="00891E56"/>
    <w:rsid w:val="009173D9"/>
    <w:rsid w:val="00945E60"/>
    <w:rsid w:val="00961E65"/>
    <w:rsid w:val="009B6A09"/>
    <w:rsid w:val="00A160F3"/>
    <w:rsid w:val="00A270BA"/>
    <w:rsid w:val="00A273ED"/>
    <w:rsid w:val="00A45F37"/>
    <w:rsid w:val="00A73EC2"/>
    <w:rsid w:val="00AB7CDB"/>
    <w:rsid w:val="00AF4A4F"/>
    <w:rsid w:val="00AF65AF"/>
    <w:rsid w:val="00B42FF2"/>
    <w:rsid w:val="00B8293F"/>
    <w:rsid w:val="00B949ED"/>
    <w:rsid w:val="00BA6C99"/>
    <w:rsid w:val="00BC37B8"/>
    <w:rsid w:val="00BC696C"/>
    <w:rsid w:val="00C450B7"/>
    <w:rsid w:val="00C97CEE"/>
    <w:rsid w:val="00CB4783"/>
    <w:rsid w:val="00D15B4E"/>
    <w:rsid w:val="00D23BD5"/>
    <w:rsid w:val="00D4430B"/>
    <w:rsid w:val="00D4532D"/>
    <w:rsid w:val="00D6153C"/>
    <w:rsid w:val="00E45D17"/>
    <w:rsid w:val="00E66B29"/>
    <w:rsid w:val="00EB4156"/>
    <w:rsid w:val="00F14E6C"/>
    <w:rsid w:val="00F344D0"/>
    <w:rsid w:val="00FC6E6A"/>
    <w:rsid w:val="00FD6F6A"/>
    <w:rsid w:val="02D28289"/>
    <w:rsid w:val="02D50568"/>
    <w:rsid w:val="02D68A67"/>
    <w:rsid w:val="0369D713"/>
    <w:rsid w:val="03AF9B92"/>
    <w:rsid w:val="03C9A1D1"/>
    <w:rsid w:val="04309BFE"/>
    <w:rsid w:val="05B83A39"/>
    <w:rsid w:val="0715D88A"/>
    <w:rsid w:val="0A366860"/>
    <w:rsid w:val="0BE1B3F3"/>
    <w:rsid w:val="0BE74EB5"/>
    <w:rsid w:val="0CB96049"/>
    <w:rsid w:val="0D995A17"/>
    <w:rsid w:val="0E41CF76"/>
    <w:rsid w:val="104590AA"/>
    <w:rsid w:val="109926CC"/>
    <w:rsid w:val="1246E826"/>
    <w:rsid w:val="1326A78A"/>
    <w:rsid w:val="1458AF78"/>
    <w:rsid w:val="1595EF14"/>
    <w:rsid w:val="16E5F78B"/>
    <w:rsid w:val="19108BF4"/>
    <w:rsid w:val="1ADD0DF8"/>
    <w:rsid w:val="1B44492E"/>
    <w:rsid w:val="1CA98E15"/>
    <w:rsid w:val="1D403C14"/>
    <w:rsid w:val="1E08CDD2"/>
    <w:rsid w:val="1E870C2B"/>
    <w:rsid w:val="20ADDB21"/>
    <w:rsid w:val="215534CE"/>
    <w:rsid w:val="21C633F1"/>
    <w:rsid w:val="22B632CC"/>
    <w:rsid w:val="23AE10B1"/>
    <w:rsid w:val="251E9CC0"/>
    <w:rsid w:val="2661CE99"/>
    <w:rsid w:val="27C423D0"/>
    <w:rsid w:val="29E504A7"/>
    <w:rsid w:val="2A400188"/>
    <w:rsid w:val="2B189E02"/>
    <w:rsid w:val="2B61A576"/>
    <w:rsid w:val="2BF30809"/>
    <w:rsid w:val="2CE8B963"/>
    <w:rsid w:val="2DFBD8A6"/>
    <w:rsid w:val="32E55FC5"/>
    <w:rsid w:val="338217B7"/>
    <w:rsid w:val="352188DD"/>
    <w:rsid w:val="35AE5589"/>
    <w:rsid w:val="36FD40F9"/>
    <w:rsid w:val="37568C2C"/>
    <w:rsid w:val="37B81DCE"/>
    <w:rsid w:val="3C9CE6FC"/>
    <w:rsid w:val="3CE699BE"/>
    <w:rsid w:val="433FE6C4"/>
    <w:rsid w:val="44234B7A"/>
    <w:rsid w:val="4579B13C"/>
    <w:rsid w:val="457A3C74"/>
    <w:rsid w:val="45B4BAF9"/>
    <w:rsid w:val="46E92BD6"/>
    <w:rsid w:val="4754829C"/>
    <w:rsid w:val="47EB00AF"/>
    <w:rsid w:val="4980B4AA"/>
    <w:rsid w:val="4A021C33"/>
    <w:rsid w:val="4DCB0439"/>
    <w:rsid w:val="515BEF05"/>
    <w:rsid w:val="5174C938"/>
    <w:rsid w:val="5326A040"/>
    <w:rsid w:val="541DDF2F"/>
    <w:rsid w:val="54F0BED5"/>
    <w:rsid w:val="56FB9656"/>
    <w:rsid w:val="5772643A"/>
    <w:rsid w:val="57F1ADAC"/>
    <w:rsid w:val="598E3666"/>
    <w:rsid w:val="5A13D860"/>
    <w:rsid w:val="5A625B57"/>
    <w:rsid w:val="5AE9E6C5"/>
    <w:rsid w:val="5C03513D"/>
    <w:rsid w:val="5CE3528E"/>
    <w:rsid w:val="5E4585FB"/>
    <w:rsid w:val="5ED29B5B"/>
    <w:rsid w:val="60AEAB8B"/>
    <w:rsid w:val="62494092"/>
    <w:rsid w:val="62E681FB"/>
    <w:rsid w:val="632BD4D1"/>
    <w:rsid w:val="63A4C40D"/>
    <w:rsid w:val="64088BAF"/>
    <w:rsid w:val="64212C47"/>
    <w:rsid w:val="6663A7B5"/>
    <w:rsid w:val="668EFA4F"/>
    <w:rsid w:val="6845D471"/>
    <w:rsid w:val="6969067F"/>
    <w:rsid w:val="6AB7C4EE"/>
    <w:rsid w:val="6B11C72B"/>
    <w:rsid w:val="6BACD771"/>
    <w:rsid w:val="6BF14F86"/>
    <w:rsid w:val="6D9631F8"/>
    <w:rsid w:val="6F4687C7"/>
    <w:rsid w:val="6F699C28"/>
    <w:rsid w:val="6F6F218D"/>
    <w:rsid w:val="729FE4B1"/>
    <w:rsid w:val="740871DA"/>
    <w:rsid w:val="7421CC4B"/>
    <w:rsid w:val="751B7379"/>
    <w:rsid w:val="775AD4EF"/>
    <w:rsid w:val="775FCBCC"/>
    <w:rsid w:val="7809F358"/>
    <w:rsid w:val="7A042DD7"/>
    <w:rsid w:val="7A880CB4"/>
    <w:rsid w:val="7AAEDCC3"/>
    <w:rsid w:val="7CBA9868"/>
    <w:rsid w:val="7D94ED8F"/>
    <w:rsid w:val="7E3D7B54"/>
    <w:rsid w:val="7F1D0876"/>
    <w:rsid w:val="7FE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CFECAF"/>
  <w15:chartTrackingRefBased/>
  <w15:docId w15:val="{9792DC1C-1235-41B2-B2FB-4A65E60E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numPr>
        <w:numId w:val="13"/>
      </w:numPr>
      <w:pBdr>
        <w:bottom w:val="single" w:sz="2" w:space="1" w:color="336D91"/>
      </w:pBdr>
      <w:shd w:val="clear" w:color="auto" w:fill="2683C6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numPr>
        <w:ilvl w:val="1"/>
        <w:numId w:val="13"/>
      </w:numPr>
      <w:spacing w:before="160" w:after="240" w:line="240" w:lineRule="auto"/>
      <w:outlineLvl w:val="1"/>
    </w:pPr>
    <w:rPr>
      <w:rFonts w:eastAsiaTheme="majorEastAsia" w:cstheme="majorBidi"/>
      <w:color w:val="2683C6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numPr>
        <w:ilvl w:val="2"/>
        <w:numId w:val="13"/>
      </w:numPr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numPr>
        <w:ilvl w:val="3"/>
        <w:numId w:val="13"/>
      </w:numPr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numPr>
        <w:ilvl w:val="4"/>
        <w:numId w:val="13"/>
      </w:numPr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numPr>
        <w:ilvl w:val="5"/>
        <w:numId w:val="13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numPr>
        <w:ilvl w:val="6"/>
        <w:numId w:val="13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numPr>
        <w:ilvl w:val="7"/>
        <w:numId w:val="13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numPr>
        <w:ilvl w:val="8"/>
        <w:numId w:val="13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2683C6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2683C6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276E8B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276E8B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3494BA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3494BA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B21"/>
    <w:pPr>
      <w:numPr>
        <w:numId w:val="0"/>
      </w:num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val="en-US"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Aptos" w:hAnsi="Aptos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AB7CDB"/>
    <w:pPr>
      <w:spacing w:after="0" w:line="240" w:lineRule="auto"/>
    </w:pPr>
    <w:rPr>
      <w:rFonts w:eastAsiaTheme="minorHAnsi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AB7CD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7CD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B7CDB"/>
    <w:rPr>
      <w:color w:val="6B9F25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BC37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Applikationsentwicklung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32C0A27-3BCC-49F7-8422-4C3E1497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Applikationsentwicklung_Auftragsvorlage.dotx</Template>
  <TotalTime>0</TotalTime>
  <Pages>1</Pages>
  <Words>1050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7656</CharactersWithSpaces>
  <SharedDoc>false</SharedDoc>
  <HLinks>
    <vt:vector size="6" baseType="variant">
      <vt:variant>
        <vt:i4>2883584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Deszynski Olivier</cp:lastModifiedBy>
  <cp:revision>16</cp:revision>
  <cp:lastPrinted>2025-01-23T09:44:00Z</cp:lastPrinted>
  <dcterms:created xsi:type="dcterms:W3CDTF">2025-01-22T20:03:00Z</dcterms:created>
  <dcterms:modified xsi:type="dcterms:W3CDTF">2025-01-23T10:42:00Z</dcterms:modified>
</cp:coreProperties>
</file>